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AC37" w14:textId="206FB8EF" w:rsidR="00D93E61" w:rsidRDefault="00A824DC" w:rsidP="00DF3AB7">
      <w:pPr>
        <w:pStyle w:val="balk2"/>
        <w:spacing w:after="120"/>
        <w:rPr>
          <w:rStyle w:val="KonuBalChar"/>
          <w:lang w:bidi="tr-TR"/>
        </w:rPr>
      </w:pPr>
      <w:r>
        <w:rPr>
          <w:lang w:bidi="tr-TR"/>
        </w:rPr>
        <mc:AlternateContent>
          <mc:Choice Requires="wpg">
            <w:drawing>
              <wp:anchor distT="0" distB="0" distL="114300" distR="114300" simplePos="0" relativeHeight="251660800" behindDoc="1" locked="1" layoutInCell="1" allowOverlap="1" wp14:anchorId="73F334C8" wp14:editId="3557B89E">
                <wp:simplePos x="0" y="0"/>
                <wp:positionH relativeFrom="page">
                  <wp:posOffset>-155575</wp:posOffset>
                </wp:positionH>
                <wp:positionV relativeFrom="page">
                  <wp:posOffset>-530225</wp:posOffset>
                </wp:positionV>
                <wp:extent cx="8039100" cy="2453640"/>
                <wp:effectExtent l="0" t="3175" r="3175" b="635"/>
                <wp:wrapNone/>
                <wp:docPr id="3" name="Grup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0" cy="2453640"/>
                          <a:chOff x="-240" y="-835"/>
                          <a:chExt cx="12660" cy="3864"/>
                        </a:xfrm>
                      </wpg:grpSpPr>
                      <wps:wsp>
                        <wps:cNvPr id="4" name="Dikdörtgen 13"/>
                        <wps:cNvSpPr>
                          <a:spLocks noChangeArrowheads="1"/>
                        </wps:cNvSpPr>
                        <wps:spPr bwMode="auto">
                          <a:xfrm>
                            <a:off x="-240" y="-280"/>
                            <a:ext cx="12660" cy="3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" name="Grup 14"/>
                        <wpg:cNvGrpSpPr>
                          <a:grpSpLocks/>
                        </wpg:cNvGrpSpPr>
                        <wpg:grpSpPr bwMode="auto">
                          <a:xfrm>
                            <a:off x="0" y="-835"/>
                            <a:ext cx="12245" cy="3864"/>
                            <a:chOff x="0" y="-835"/>
                            <a:chExt cx="12245" cy="3864"/>
                          </a:xfrm>
                        </wpg:grpSpPr>
                        <wps:wsp>
                          <wps:cNvPr id="6" name="Serbest Biçim 1082"/>
                          <wps:cNvSpPr>
                            <a:spLocks/>
                          </wps:cNvSpPr>
                          <wps:spPr bwMode="auto">
                            <a:xfrm>
                              <a:off x="0" y="-835"/>
                              <a:ext cx="12245" cy="3864"/>
                            </a:xfrm>
                            <a:custGeom>
                              <a:avLst/>
                              <a:gdLst>
                                <a:gd name="T0" fmla="*/ 7270 w 6524"/>
                                <a:gd name="T1" fmla="*/ 0 h 1145"/>
                                <a:gd name="T2" fmla="*/ 7270 w 6524"/>
                                <a:gd name="T3" fmla="*/ 321 h 1145"/>
                                <a:gd name="T4" fmla="*/ 7133 w 6524"/>
                                <a:gd name="T5" fmla="*/ 321 h 1145"/>
                                <a:gd name="T6" fmla="*/ 7133 w 6524"/>
                                <a:gd name="T7" fmla="*/ 895 h 1145"/>
                                <a:gd name="T8" fmla="*/ 6866 w 6524"/>
                                <a:gd name="T9" fmla="*/ 895 h 1145"/>
                                <a:gd name="T10" fmla="*/ 6866 w 6524"/>
                                <a:gd name="T11" fmla="*/ 542 h 1145"/>
                                <a:gd name="T12" fmla="*/ 6608 w 6524"/>
                                <a:gd name="T13" fmla="*/ 542 h 1145"/>
                                <a:gd name="T14" fmla="*/ 6608 w 6524"/>
                                <a:gd name="T15" fmla="*/ 689 h 1145"/>
                                <a:gd name="T16" fmla="*/ 6526 w 6524"/>
                                <a:gd name="T17" fmla="*/ 689 h 1145"/>
                                <a:gd name="T18" fmla="*/ 6526 w 6524"/>
                                <a:gd name="T19" fmla="*/ 1042 h 1145"/>
                                <a:gd name="T20" fmla="*/ 6207 w 6524"/>
                                <a:gd name="T21" fmla="*/ 1042 h 1145"/>
                                <a:gd name="T22" fmla="*/ 6207 w 6524"/>
                                <a:gd name="T23" fmla="*/ 490 h 1145"/>
                                <a:gd name="T24" fmla="*/ 5764 w 6524"/>
                                <a:gd name="T25" fmla="*/ 490 h 1145"/>
                                <a:gd name="T26" fmla="*/ 5764 w 6524"/>
                                <a:gd name="T27" fmla="*/ 360 h 1145"/>
                                <a:gd name="T28" fmla="*/ 5276 w 6524"/>
                                <a:gd name="T29" fmla="*/ 360 h 1145"/>
                                <a:gd name="T30" fmla="*/ 5276 w 6524"/>
                                <a:gd name="T31" fmla="*/ 525 h 1145"/>
                                <a:gd name="T32" fmla="*/ 4879 w 6524"/>
                                <a:gd name="T33" fmla="*/ 525 h 1145"/>
                                <a:gd name="T34" fmla="*/ 4879 w 6524"/>
                                <a:gd name="T35" fmla="*/ 1042 h 1145"/>
                                <a:gd name="T36" fmla="*/ 4455 w 6524"/>
                                <a:gd name="T37" fmla="*/ 1042 h 1145"/>
                                <a:gd name="T38" fmla="*/ 4455 w 6524"/>
                                <a:gd name="T39" fmla="*/ 468 h 1145"/>
                                <a:gd name="T40" fmla="*/ 4162 w 6524"/>
                                <a:gd name="T41" fmla="*/ 468 h 1145"/>
                                <a:gd name="T42" fmla="*/ 4162 w 6524"/>
                                <a:gd name="T43" fmla="*/ 1042 h 1145"/>
                                <a:gd name="T44" fmla="*/ 4005 w 6524"/>
                                <a:gd name="T45" fmla="*/ 1042 h 1145"/>
                                <a:gd name="T46" fmla="*/ 4005 w 6524"/>
                                <a:gd name="T47" fmla="*/ 235 h 1145"/>
                                <a:gd name="T48" fmla="*/ 3880 w 6524"/>
                                <a:gd name="T49" fmla="*/ 235 h 1145"/>
                                <a:gd name="T50" fmla="*/ 3880 w 6524"/>
                                <a:gd name="T51" fmla="*/ 4 h 1145"/>
                                <a:gd name="T52" fmla="*/ 3587 w 6524"/>
                                <a:gd name="T53" fmla="*/ 4 h 1145"/>
                                <a:gd name="T54" fmla="*/ 3587 w 6524"/>
                                <a:gd name="T55" fmla="*/ 1042 h 1145"/>
                                <a:gd name="T56" fmla="*/ 3469 w 6524"/>
                                <a:gd name="T57" fmla="*/ 1042 h 1145"/>
                                <a:gd name="T58" fmla="*/ 3469 w 6524"/>
                                <a:gd name="T59" fmla="*/ 286 h 1145"/>
                                <a:gd name="T60" fmla="*/ 3011 w 6524"/>
                                <a:gd name="T61" fmla="*/ 286 h 1145"/>
                                <a:gd name="T62" fmla="*/ 3011 w 6524"/>
                                <a:gd name="T63" fmla="*/ 1042 h 1145"/>
                                <a:gd name="T64" fmla="*/ 2913 w 6524"/>
                                <a:gd name="T65" fmla="*/ 1042 h 1145"/>
                                <a:gd name="T66" fmla="*/ 2913 w 6524"/>
                                <a:gd name="T67" fmla="*/ 391 h 1145"/>
                                <a:gd name="T68" fmla="*/ 2453 w 6524"/>
                                <a:gd name="T69" fmla="*/ 391 h 1145"/>
                                <a:gd name="T70" fmla="*/ 2453 w 6524"/>
                                <a:gd name="T71" fmla="*/ 1042 h 1145"/>
                                <a:gd name="T72" fmla="*/ 2189 w 6524"/>
                                <a:gd name="T73" fmla="*/ 1042 h 1145"/>
                                <a:gd name="T74" fmla="*/ 2189 w 6524"/>
                                <a:gd name="T75" fmla="*/ 354 h 1145"/>
                                <a:gd name="T76" fmla="*/ 1684 w 6524"/>
                                <a:gd name="T77" fmla="*/ 354 h 1145"/>
                                <a:gd name="T78" fmla="*/ 1684 w 6524"/>
                                <a:gd name="T79" fmla="*/ 480 h 1145"/>
                                <a:gd name="T80" fmla="*/ 1213 w 6524"/>
                                <a:gd name="T81" fmla="*/ 480 h 1145"/>
                                <a:gd name="T82" fmla="*/ 1213 w 6524"/>
                                <a:gd name="T83" fmla="*/ 1042 h 1145"/>
                                <a:gd name="T84" fmla="*/ 832 w 6524"/>
                                <a:gd name="T85" fmla="*/ 1042 h 1145"/>
                                <a:gd name="T86" fmla="*/ 832 w 6524"/>
                                <a:gd name="T87" fmla="*/ 529 h 1145"/>
                                <a:gd name="T88" fmla="*/ 327 w 6524"/>
                                <a:gd name="T89" fmla="*/ 529 h 1145"/>
                                <a:gd name="T90" fmla="*/ 327 w 6524"/>
                                <a:gd name="T91" fmla="*/ 1042 h 1145"/>
                                <a:gd name="T92" fmla="*/ 267 w 6524"/>
                                <a:gd name="T93" fmla="*/ 1042 h 1145"/>
                                <a:gd name="T94" fmla="*/ 267 w 6524"/>
                                <a:gd name="T95" fmla="*/ 335 h 1145"/>
                                <a:gd name="T96" fmla="*/ 0 w 6524"/>
                                <a:gd name="T97" fmla="*/ 335 h 1145"/>
                                <a:gd name="T98" fmla="*/ 0 w 6524"/>
                                <a:gd name="T99" fmla="*/ 1177 h 1145"/>
                                <a:gd name="T100" fmla="*/ 7698 w 6524"/>
                                <a:gd name="T101" fmla="*/ 1177 h 1145"/>
                                <a:gd name="T102" fmla="*/ 7698 w 6524"/>
                                <a:gd name="T103" fmla="*/ 0 h 1145"/>
                                <a:gd name="T104" fmla="*/ 7270 w 6524"/>
                                <a:gd name="T105" fmla="*/ 0 h 1145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6524" h="1145">
                                  <a:moveTo>
                                    <a:pt x="6161" y="0"/>
                                  </a:moveTo>
                                  <a:lnTo>
                                    <a:pt x="6161" y="312"/>
                                  </a:lnTo>
                                  <a:lnTo>
                                    <a:pt x="6045" y="312"/>
                                  </a:lnTo>
                                  <a:lnTo>
                                    <a:pt x="6045" y="871"/>
                                  </a:lnTo>
                                  <a:lnTo>
                                    <a:pt x="5819" y="871"/>
                                  </a:lnTo>
                                  <a:lnTo>
                                    <a:pt x="5819" y="527"/>
                                  </a:lnTo>
                                  <a:lnTo>
                                    <a:pt x="5600" y="527"/>
                                  </a:lnTo>
                                  <a:lnTo>
                                    <a:pt x="5600" y="670"/>
                                  </a:lnTo>
                                  <a:lnTo>
                                    <a:pt x="5531" y="670"/>
                                  </a:lnTo>
                                  <a:lnTo>
                                    <a:pt x="5531" y="1014"/>
                                  </a:lnTo>
                                  <a:lnTo>
                                    <a:pt x="5260" y="1014"/>
                                  </a:lnTo>
                                  <a:lnTo>
                                    <a:pt x="5260" y="477"/>
                                  </a:lnTo>
                                  <a:lnTo>
                                    <a:pt x="4885" y="477"/>
                                  </a:lnTo>
                                  <a:lnTo>
                                    <a:pt x="4885" y="350"/>
                                  </a:lnTo>
                                  <a:lnTo>
                                    <a:pt x="4471" y="350"/>
                                  </a:lnTo>
                                  <a:lnTo>
                                    <a:pt x="4471" y="511"/>
                                  </a:lnTo>
                                  <a:lnTo>
                                    <a:pt x="4135" y="511"/>
                                  </a:lnTo>
                                  <a:lnTo>
                                    <a:pt x="4135" y="1014"/>
                                  </a:lnTo>
                                  <a:lnTo>
                                    <a:pt x="3776" y="1014"/>
                                  </a:lnTo>
                                  <a:lnTo>
                                    <a:pt x="3776" y="455"/>
                                  </a:lnTo>
                                  <a:lnTo>
                                    <a:pt x="3527" y="455"/>
                                  </a:lnTo>
                                  <a:lnTo>
                                    <a:pt x="3527" y="1014"/>
                                  </a:lnTo>
                                  <a:lnTo>
                                    <a:pt x="3394" y="1014"/>
                                  </a:lnTo>
                                  <a:lnTo>
                                    <a:pt x="3394" y="229"/>
                                  </a:lnTo>
                                  <a:lnTo>
                                    <a:pt x="3288" y="229"/>
                                  </a:lnTo>
                                  <a:lnTo>
                                    <a:pt x="3288" y="4"/>
                                  </a:lnTo>
                                  <a:lnTo>
                                    <a:pt x="3040" y="4"/>
                                  </a:lnTo>
                                  <a:lnTo>
                                    <a:pt x="3040" y="1014"/>
                                  </a:lnTo>
                                  <a:lnTo>
                                    <a:pt x="2940" y="1014"/>
                                  </a:lnTo>
                                  <a:lnTo>
                                    <a:pt x="2940" y="278"/>
                                  </a:lnTo>
                                  <a:lnTo>
                                    <a:pt x="2552" y="278"/>
                                  </a:lnTo>
                                  <a:lnTo>
                                    <a:pt x="2552" y="1014"/>
                                  </a:lnTo>
                                  <a:lnTo>
                                    <a:pt x="2469" y="1014"/>
                                  </a:lnTo>
                                  <a:lnTo>
                                    <a:pt x="2469" y="380"/>
                                  </a:lnTo>
                                  <a:lnTo>
                                    <a:pt x="2079" y="380"/>
                                  </a:lnTo>
                                  <a:lnTo>
                                    <a:pt x="2079" y="1014"/>
                                  </a:lnTo>
                                  <a:lnTo>
                                    <a:pt x="1855" y="1014"/>
                                  </a:lnTo>
                                  <a:lnTo>
                                    <a:pt x="1855" y="344"/>
                                  </a:lnTo>
                                  <a:lnTo>
                                    <a:pt x="1427" y="344"/>
                                  </a:lnTo>
                                  <a:lnTo>
                                    <a:pt x="1427" y="467"/>
                                  </a:lnTo>
                                  <a:lnTo>
                                    <a:pt x="1028" y="467"/>
                                  </a:lnTo>
                                  <a:lnTo>
                                    <a:pt x="1028" y="1014"/>
                                  </a:lnTo>
                                  <a:lnTo>
                                    <a:pt x="705" y="1014"/>
                                  </a:lnTo>
                                  <a:lnTo>
                                    <a:pt x="705" y="515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77" y="1014"/>
                                  </a:lnTo>
                                  <a:lnTo>
                                    <a:pt x="226" y="1014"/>
                                  </a:lnTo>
                                  <a:lnTo>
                                    <a:pt x="226" y="326"/>
                                  </a:lnTo>
                                  <a:lnTo>
                                    <a:pt x="0" y="326"/>
                                  </a:lnTo>
                                  <a:lnTo>
                                    <a:pt x="0" y="1145"/>
                                  </a:lnTo>
                                  <a:lnTo>
                                    <a:pt x="6524" y="1145"/>
                                  </a:lnTo>
                                  <a:lnTo>
                                    <a:pt x="6524" y="0"/>
                                  </a:lnTo>
                                  <a:lnTo>
                                    <a:pt x="61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Serbest Biçim 1083"/>
                          <wps:cNvSpPr>
                            <a:spLocks/>
                          </wps:cNvSpPr>
                          <wps:spPr bwMode="auto">
                            <a:xfrm>
                              <a:off x="0" y="691"/>
                              <a:ext cx="12231" cy="2337"/>
                            </a:xfrm>
                            <a:custGeom>
                              <a:avLst/>
                              <a:gdLst>
                                <a:gd name="T0" fmla="*/ 7398 w 6524"/>
                                <a:gd name="T1" fmla="*/ 194 h 692"/>
                                <a:gd name="T2" fmla="*/ 7398 w 6524"/>
                                <a:gd name="T3" fmla="*/ 536 h 692"/>
                                <a:gd name="T4" fmla="*/ 7222 w 6524"/>
                                <a:gd name="T5" fmla="*/ 536 h 692"/>
                                <a:gd name="T6" fmla="*/ 7222 w 6524"/>
                                <a:gd name="T7" fmla="*/ 358 h 692"/>
                                <a:gd name="T8" fmla="*/ 6822 w 6524"/>
                                <a:gd name="T9" fmla="*/ 358 h 692"/>
                                <a:gd name="T10" fmla="*/ 6822 w 6524"/>
                                <a:gd name="T11" fmla="*/ 485 h 692"/>
                                <a:gd name="T12" fmla="*/ 6423 w 6524"/>
                                <a:gd name="T13" fmla="*/ 485 h 692"/>
                                <a:gd name="T14" fmla="*/ 6423 w 6524"/>
                                <a:gd name="T15" fmla="*/ 598 h 692"/>
                                <a:gd name="T16" fmla="*/ 6103 w 6524"/>
                                <a:gd name="T17" fmla="*/ 598 h 692"/>
                                <a:gd name="T18" fmla="*/ 6103 w 6524"/>
                                <a:gd name="T19" fmla="*/ 219 h 692"/>
                                <a:gd name="T20" fmla="*/ 5822 w 6524"/>
                                <a:gd name="T21" fmla="*/ 219 h 692"/>
                                <a:gd name="T22" fmla="*/ 5822 w 6524"/>
                                <a:gd name="T23" fmla="*/ 453 h 692"/>
                                <a:gd name="T24" fmla="*/ 5681 w 6524"/>
                                <a:gd name="T25" fmla="*/ 453 h 692"/>
                                <a:gd name="T26" fmla="*/ 5681 w 6524"/>
                                <a:gd name="T27" fmla="*/ 598 h 692"/>
                                <a:gd name="T28" fmla="*/ 5598 w 6524"/>
                                <a:gd name="T29" fmla="*/ 598 h 692"/>
                                <a:gd name="T30" fmla="*/ 5598 w 6524"/>
                                <a:gd name="T31" fmla="*/ 340 h 692"/>
                                <a:gd name="T32" fmla="*/ 5096 w 6524"/>
                                <a:gd name="T33" fmla="*/ 340 h 692"/>
                                <a:gd name="T34" fmla="*/ 5096 w 6524"/>
                                <a:gd name="T35" fmla="*/ 602 h 692"/>
                                <a:gd name="T36" fmla="*/ 4837 w 6524"/>
                                <a:gd name="T37" fmla="*/ 602 h 692"/>
                                <a:gd name="T38" fmla="*/ 4837 w 6524"/>
                                <a:gd name="T39" fmla="*/ 340 h 692"/>
                                <a:gd name="T40" fmla="*/ 4631 w 6524"/>
                                <a:gd name="T41" fmla="*/ 340 h 692"/>
                                <a:gd name="T42" fmla="*/ 4631 w 6524"/>
                                <a:gd name="T43" fmla="*/ 598 h 692"/>
                                <a:gd name="T44" fmla="*/ 4534 w 6524"/>
                                <a:gd name="T45" fmla="*/ 598 h 692"/>
                                <a:gd name="T46" fmla="*/ 4534 w 6524"/>
                                <a:gd name="T47" fmla="*/ 503 h 692"/>
                                <a:gd name="T48" fmla="*/ 4328 w 6524"/>
                                <a:gd name="T49" fmla="*/ 503 h 692"/>
                                <a:gd name="T50" fmla="*/ 4328 w 6524"/>
                                <a:gd name="T51" fmla="*/ 598 h 692"/>
                                <a:gd name="T52" fmla="*/ 4208 w 6524"/>
                                <a:gd name="T53" fmla="*/ 598 h 692"/>
                                <a:gd name="T54" fmla="*/ 4208 w 6524"/>
                                <a:gd name="T55" fmla="*/ 340 h 692"/>
                                <a:gd name="T56" fmla="*/ 3826 w 6524"/>
                                <a:gd name="T57" fmla="*/ 340 h 692"/>
                                <a:gd name="T58" fmla="*/ 3826 w 6524"/>
                                <a:gd name="T59" fmla="*/ 598 h 692"/>
                                <a:gd name="T60" fmla="*/ 3766 w 6524"/>
                                <a:gd name="T61" fmla="*/ 598 h 692"/>
                                <a:gd name="T62" fmla="*/ 3766 w 6524"/>
                                <a:gd name="T63" fmla="*/ 340 h 692"/>
                                <a:gd name="T64" fmla="*/ 3558 w 6524"/>
                                <a:gd name="T65" fmla="*/ 340 h 692"/>
                                <a:gd name="T66" fmla="*/ 3558 w 6524"/>
                                <a:gd name="T67" fmla="*/ 598 h 692"/>
                                <a:gd name="T68" fmla="*/ 3513 w 6524"/>
                                <a:gd name="T69" fmla="*/ 598 h 692"/>
                                <a:gd name="T70" fmla="*/ 3513 w 6524"/>
                                <a:gd name="T71" fmla="*/ 0 h 692"/>
                                <a:gd name="T72" fmla="*/ 3306 w 6524"/>
                                <a:gd name="T73" fmla="*/ 0 h 692"/>
                                <a:gd name="T74" fmla="*/ 3306 w 6524"/>
                                <a:gd name="T75" fmla="*/ 602 h 692"/>
                                <a:gd name="T76" fmla="*/ 3058 w 6524"/>
                                <a:gd name="T77" fmla="*/ 602 h 692"/>
                                <a:gd name="T78" fmla="*/ 3058 w 6524"/>
                                <a:gd name="T79" fmla="*/ 194 h 692"/>
                                <a:gd name="T80" fmla="*/ 2766 w 6524"/>
                                <a:gd name="T81" fmla="*/ 194 h 692"/>
                                <a:gd name="T82" fmla="*/ 2766 w 6524"/>
                                <a:gd name="T83" fmla="*/ 293 h 692"/>
                                <a:gd name="T84" fmla="*/ 2470 w 6524"/>
                                <a:gd name="T85" fmla="*/ 293 h 692"/>
                                <a:gd name="T86" fmla="*/ 2470 w 6524"/>
                                <a:gd name="T87" fmla="*/ 438 h 692"/>
                                <a:gd name="T88" fmla="*/ 2285 w 6524"/>
                                <a:gd name="T89" fmla="*/ 438 h 692"/>
                                <a:gd name="T90" fmla="*/ 2285 w 6524"/>
                                <a:gd name="T91" fmla="*/ 219 h 692"/>
                                <a:gd name="T92" fmla="*/ 1968 w 6524"/>
                                <a:gd name="T93" fmla="*/ 219 h 692"/>
                                <a:gd name="T94" fmla="*/ 1968 w 6524"/>
                                <a:gd name="T95" fmla="*/ 166 h 692"/>
                                <a:gd name="T96" fmla="*/ 1469 w 6524"/>
                                <a:gd name="T97" fmla="*/ 166 h 692"/>
                                <a:gd name="T98" fmla="*/ 1469 w 6524"/>
                                <a:gd name="T99" fmla="*/ 219 h 692"/>
                                <a:gd name="T100" fmla="*/ 1106 w 6524"/>
                                <a:gd name="T101" fmla="*/ 219 h 692"/>
                                <a:gd name="T102" fmla="*/ 1106 w 6524"/>
                                <a:gd name="T103" fmla="*/ 358 h 692"/>
                                <a:gd name="T104" fmla="*/ 966 w 6524"/>
                                <a:gd name="T105" fmla="*/ 358 h 692"/>
                                <a:gd name="T106" fmla="*/ 966 w 6524"/>
                                <a:gd name="T107" fmla="*/ 277 h 692"/>
                                <a:gd name="T108" fmla="*/ 735 w 6524"/>
                                <a:gd name="T109" fmla="*/ 277 h 692"/>
                                <a:gd name="T110" fmla="*/ 735 w 6524"/>
                                <a:gd name="T111" fmla="*/ 194 h 692"/>
                                <a:gd name="T112" fmla="*/ 0 w 6524"/>
                                <a:gd name="T113" fmla="*/ 194 h 692"/>
                                <a:gd name="T114" fmla="*/ 0 w 6524"/>
                                <a:gd name="T115" fmla="*/ 712 h 692"/>
                                <a:gd name="T116" fmla="*/ 7689 w 6524"/>
                                <a:gd name="T117" fmla="*/ 712 h 692"/>
                                <a:gd name="T118" fmla="*/ 7689 w 6524"/>
                                <a:gd name="T119" fmla="*/ 194 h 692"/>
                                <a:gd name="T120" fmla="*/ 7398 w 6524"/>
                                <a:gd name="T121" fmla="*/ 194 h 69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6524" h="692">
                                  <a:moveTo>
                                    <a:pt x="6277" y="189"/>
                                  </a:moveTo>
                                  <a:lnTo>
                                    <a:pt x="6277" y="521"/>
                                  </a:lnTo>
                                  <a:lnTo>
                                    <a:pt x="6128" y="521"/>
                                  </a:lnTo>
                                  <a:lnTo>
                                    <a:pt x="6128" y="348"/>
                                  </a:lnTo>
                                  <a:lnTo>
                                    <a:pt x="5788" y="348"/>
                                  </a:lnTo>
                                  <a:lnTo>
                                    <a:pt x="5788" y="471"/>
                                  </a:lnTo>
                                  <a:lnTo>
                                    <a:pt x="5450" y="471"/>
                                  </a:lnTo>
                                  <a:lnTo>
                                    <a:pt x="5450" y="581"/>
                                  </a:lnTo>
                                  <a:lnTo>
                                    <a:pt x="5178" y="581"/>
                                  </a:lnTo>
                                  <a:lnTo>
                                    <a:pt x="5178" y="213"/>
                                  </a:lnTo>
                                  <a:lnTo>
                                    <a:pt x="4940" y="213"/>
                                  </a:lnTo>
                                  <a:lnTo>
                                    <a:pt x="4940" y="440"/>
                                  </a:lnTo>
                                  <a:lnTo>
                                    <a:pt x="4820" y="440"/>
                                  </a:lnTo>
                                  <a:lnTo>
                                    <a:pt x="4820" y="581"/>
                                  </a:lnTo>
                                  <a:lnTo>
                                    <a:pt x="4750" y="581"/>
                                  </a:lnTo>
                                  <a:lnTo>
                                    <a:pt x="4750" y="330"/>
                                  </a:lnTo>
                                  <a:lnTo>
                                    <a:pt x="4324" y="330"/>
                                  </a:lnTo>
                                  <a:lnTo>
                                    <a:pt x="4324" y="585"/>
                                  </a:lnTo>
                                  <a:lnTo>
                                    <a:pt x="4104" y="585"/>
                                  </a:lnTo>
                                  <a:lnTo>
                                    <a:pt x="4104" y="330"/>
                                  </a:lnTo>
                                  <a:lnTo>
                                    <a:pt x="3929" y="330"/>
                                  </a:lnTo>
                                  <a:lnTo>
                                    <a:pt x="3929" y="581"/>
                                  </a:lnTo>
                                  <a:lnTo>
                                    <a:pt x="3847" y="581"/>
                                  </a:lnTo>
                                  <a:lnTo>
                                    <a:pt x="3847" y="489"/>
                                  </a:lnTo>
                                  <a:lnTo>
                                    <a:pt x="3672" y="489"/>
                                  </a:lnTo>
                                  <a:lnTo>
                                    <a:pt x="3672" y="581"/>
                                  </a:lnTo>
                                  <a:lnTo>
                                    <a:pt x="3570" y="581"/>
                                  </a:lnTo>
                                  <a:lnTo>
                                    <a:pt x="3570" y="330"/>
                                  </a:lnTo>
                                  <a:lnTo>
                                    <a:pt x="3246" y="330"/>
                                  </a:lnTo>
                                  <a:lnTo>
                                    <a:pt x="3246" y="581"/>
                                  </a:lnTo>
                                  <a:lnTo>
                                    <a:pt x="3195" y="581"/>
                                  </a:lnTo>
                                  <a:lnTo>
                                    <a:pt x="3195" y="330"/>
                                  </a:lnTo>
                                  <a:lnTo>
                                    <a:pt x="3019" y="330"/>
                                  </a:lnTo>
                                  <a:lnTo>
                                    <a:pt x="3019" y="581"/>
                                  </a:lnTo>
                                  <a:lnTo>
                                    <a:pt x="2981" y="581"/>
                                  </a:lnTo>
                                  <a:lnTo>
                                    <a:pt x="2981" y="0"/>
                                  </a:lnTo>
                                  <a:lnTo>
                                    <a:pt x="2805" y="0"/>
                                  </a:lnTo>
                                  <a:lnTo>
                                    <a:pt x="2805" y="585"/>
                                  </a:lnTo>
                                  <a:lnTo>
                                    <a:pt x="2595" y="585"/>
                                  </a:lnTo>
                                  <a:lnTo>
                                    <a:pt x="2595" y="189"/>
                                  </a:lnTo>
                                  <a:lnTo>
                                    <a:pt x="2347" y="189"/>
                                  </a:lnTo>
                                  <a:lnTo>
                                    <a:pt x="2347" y="285"/>
                                  </a:lnTo>
                                  <a:lnTo>
                                    <a:pt x="2096" y="285"/>
                                  </a:lnTo>
                                  <a:lnTo>
                                    <a:pt x="2096" y="426"/>
                                  </a:lnTo>
                                  <a:lnTo>
                                    <a:pt x="1939" y="426"/>
                                  </a:lnTo>
                                  <a:lnTo>
                                    <a:pt x="1939" y="213"/>
                                  </a:lnTo>
                                  <a:lnTo>
                                    <a:pt x="1670" y="213"/>
                                  </a:lnTo>
                                  <a:lnTo>
                                    <a:pt x="1670" y="161"/>
                                  </a:lnTo>
                                  <a:lnTo>
                                    <a:pt x="1246" y="161"/>
                                  </a:lnTo>
                                  <a:lnTo>
                                    <a:pt x="1246" y="213"/>
                                  </a:lnTo>
                                  <a:lnTo>
                                    <a:pt x="938" y="213"/>
                                  </a:lnTo>
                                  <a:lnTo>
                                    <a:pt x="938" y="348"/>
                                  </a:lnTo>
                                  <a:lnTo>
                                    <a:pt x="820" y="348"/>
                                  </a:lnTo>
                                  <a:lnTo>
                                    <a:pt x="820" y="269"/>
                                  </a:lnTo>
                                  <a:lnTo>
                                    <a:pt x="624" y="269"/>
                                  </a:lnTo>
                                  <a:lnTo>
                                    <a:pt x="624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692"/>
                                  </a:lnTo>
                                  <a:lnTo>
                                    <a:pt x="6524" y="692"/>
                                  </a:lnTo>
                                  <a:lnTo>
                                    <a:pt x="6524" y="189"/>
                                  </a:lnTo>
                                  <a:lnTo>
                                    <a:pt x="6277" y="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E618B" id="Grup 15" o:spid="_x0000_s1026" alt="&quot;&quot;" style="position:absolute;margin-left:-12.25pt;margin-top:-41.75pt;width:633pt;height:193.2pt;z-index:-251655680;mso-position-horizontal-relative:page;mso-position-vertical-relative:page" coordorigin="-240,-835" coordsize="12660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">
                <v:rect id="Dikdörtgen 13" o:spid="_x0000_s1027" style="position:absolute;left:-240;top:-280;width:1266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" fillcolor="#c1c9f8 [661]" stroked="f" strokecolor="#4a7ebb" strokeweight="1.5pt">
                  <v:shadow opacity="22938f" offset="0"/>
                  <v:textbox inset=",7.2pt,,7.2pt"/>
                </v:rect>
                <v:group id="Grup 14" o:spid="_x0000_s1028" style="position:absolute;top:-835;width:12245;height:3864" coordorigin=",-835" coordsize="12245,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erbest Biçim 1082" o:spid="_x0000_s1029" style="position:absolute;top:-835;width:12245;height:3864;visibility:visible;mso-wrap-style:square;v-text-anchor:top" coordsize="6524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" path="m6161,r,312l6045,312r,559l5819,871r,-344l5600,527r,143l5531,670r,344l5260,1014r,-537l4885,477r,-127l4471,350r,161l4135,511r,503l3776,1014r,-559l3527,455r,559l3394,1014r,-785l3288,229r,-225l3040,4r,1010l2940,1014r,-736l2552,278r,736l2469,1014r,-634l2079,380r,634l1855,1014r,-670l1427,344r,123l1028,467r,547l705,1014r,-499l277,515r,499l226,1014r,-688l,326r,819l6524,1145,6524,,6161,xe" fillcolor="#8394f2 [1301]" stroked="f">
                    <v:path arrowok="t" o:connecttype="custom" o:connectlocs="13645,0;13645,1083;13388,1083;13388,3020;12887,3020;12887,1829;12403,1829;12403,2325;12249,2325;12249,3516;11650,3516;11650,1654;10819,1654;10819,1215;9903,1215;9903,1772;9157,1772;9157,3516;8362,3516;8362,1579;7812,1579;7812,3516;7517,3516;7517,793;7282,793;7282,13;6732,13;6732,3516;6511,3516;6511,965;5651,965;5651,3516;5467,3516;5467,1319;4604,1319;4604,3516;4109,3516;4109,1195;3161,1195;3161,1620;2277,1620;2277,3516;1562,3516;1562,1785;614,1785;614,3516;501,3516;501,1131;0,1131;0,3972;14448,3972;14448,0;13645,0" o:connectangles="0,0,0,0,0,0,0,0,0,0,0,0,0,0,0,0,0,0,0,0,0,0,0,0,0,0,0,0,0,0,0,0,0,0,0,0,0,0,0,0,0,0,0,0,0,0,0,0,0,0,0,0,0"/>
                  </v:shape>
                  <v:shape id="Serbest Biçim 1083" o:spid="_x0000_s1030" style="position:absolute;top:691;width:12231;height:2337;visibility:visible;mso-wrap-style:square;v-text-anchor:top" coordsize="6524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" path="m6277,189r,332l6128,521r,-173l5788,348r,123l5450,471r,110l5178,581r,-368l4940,213r,227l4820,440r,141l4750,581r,-251l4324,330r,255l4104,585r,-255l3929,330r,251l3847,581r,-92l3672,489r,92l3570,581r,-251l3246,330r,251l3195,581r,-251l3019,330r,251l2981,581,2981,,2805,r,585l2595,585r,-396l2347,189r,96l2096,285r,141l1939,426r,-213l1670,213r,-52l1246,161r,52l938,213r,135l820,348r,-79l624,269r,-80l,189,,692r6524,l6524,189r-247,xe" fillcolor="#455feb [1941]" stroked="f">
                    <v:path arrowok="t" o:connecttype="custom" o:connectlocs="13870,655;13870,1810;13540,1810;13540,1209;12790,1209;12790,1638;12042,1638;12042,2020;11442,2020;11442,740;10915,740;10915,1530;10651,1530;10651,2020;10495,2020;10495,1148;9554,1148;9554,2033;9068,2033;9068,1148;8682,1148;8682,2020;8500,2020;8500,1699;8114,1699;8114,2020;7889,2020;7889,1148;7173,1148;7173,2020;7060,2020;7060,1148;6670,1148;6670,2020;6586,2020;6586,0;6198,0;6198,2033;5733,2033;5733,655;5186,655;5186,990;4631,990;4631,1479;4284,1479;4284,740;3690,740;3690,561;2754,561;2754,740;2073,740;2073,1209;1811,1209;1811,935;1378,935;1378,655;0,655;0,2405;14415,2405;14415,655;13870,655" o:connectangles="0,0,0,0,0,0,0,0,0,0,0,0,0,0,0,0,0,0,0,0,0,0,0,0,0,0,0,0,0,0,0,0,0,0,0,0,0,0,0,0,0,0,0,0,0,0,0,0,0,0,0,0,0,0,0,0,0,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B25083" w:rsidRPr="001965A8">
        <w:rPr>
          <w:rStyle w:val="KonuBalChar"/>
          <w:lang w:bidi="tr-TR"/>
        </w:rPr>
        <w:t xml:space="preserve"> </w:t>
      </w:r>
      <w:r w:rsidR="00835A1B">
        <w:rPr>
          <w:rStyle w:val="KonuBalChar"/>
          <w:lang w:bidi="tr-TR"/>
        </w:rPr>
        <w:t>Liman Yönetimi</w:t>
      </w:r>
    </w:p>
    <w:p w14:paraId="693C5B8D" w14:textId="4DBB3043" w:rsidR="00835A1B" w:rsidRPr="001965A8" w:rsidRDefault="00835A1B" w:rsidP="00DF3AB7">
      <w:pPr>
        <w:pStyle w:val="balk2"/>
        <w:spacing w:after="120"/>
      </w:pPr>
      <w:r>
        <w:t>Bilgi Sistemi</w:t>
      </w:r>
    </w:p>
    <w:sdt>
      <w:sdtPr>
        <w:id w:val="-1687440660"/>
        <w:placeholder>
          <w:docPart w:val="3C5C7A80B3634FF28A1FA207F175DB35"/>
        </w:placeholder>
        <w:temporary/>
        <w:showingPlcHdr/>
        <w15:appearance w15:val="hidden"/>
      </w:sdtPr>
      <w:sdtContent>
        <w:p w14:paraId="59A18043" w14:textId="77777777" w:rsidR="00BA788F" w:rsidRPr="00B25083" w:rsidRDefault="001C462E" w:rsidP="001965A8">
          <w:pPr>
            <w:pStyle w:val="Bykmetin"/>
          </w:pPr>
          <w:r w:rsidRPr="001C462E">
            <w:rPr>
              <w:lang w:bidi="tr-TR"/>
            </w:rPr>
            <w:t xml:space="preserve">Çevre dostu, sağlığınız için iyi, tasarruflu… </w:t>
          </w:r>
          <w:r w:rsidRPr="001C462E">
            <w:rPr>
              <w:lang w:bidi="tr-TR"/>
            </w:rPr>
            <w:br/>
            <w:t>İşe bisikletle gitmenin avantajları saymakla bitmez.</w:t>
          </w:r>
        </w:p>
      </w:sdtContent>
    </w:sdt>
    <w:p w14:paraId="23C272B8" w14:textId="77777777" w:rsidR="007F1882" w:rsidRDefault="007F1882" w:rsidP="001965A8">
      <w:pPr>
        <w:pStyle w:val="Bykmetin"/>
        <w:sectPr w:rsidR="007F1882" w:rsidSect="0027028D">
          <w:footerReference w:type="default" r:id="rId10"/>
          <w:type w:val="continuous"/>
          <w:pgSz w:w="11906" w:h="16838" w:code="9"/>
          <w:pgMar w:top="3240" w:right="1080" w:bottom="720" w:left="1080" w:header="706" w:footer="706" w:gutter="0"/>
          <w:cols w:space="708"/>
          <w:docGrid w:linePitch="360"/>
        </w:sectPr>
      </w:pPr>
    </w:p>
    <w:sdt>
      <w:sdtPr>
        <w:id w:val="-1034502004"/>
        <w:placeholder>
          <w:docPart w:val="85A50928F58B45BC9E0F498EEA00DD56"/>
        </w:placeholder>
        <w:temporary/>
        <w:showingPlcHdr/>
        <w15:appearance w15:val="hidden"/>
      </w:sdtPr>
      <w:sdtContent>
        <w:p w14:paraId="75B7B14A" w14:textId="77777777" w:rsidR="00DA5426" w:rsidRPr="00274DDA" w:rsidRDefault="001C462E" w:rsidP="00274DDA">
          <w:pPr>
            <w:pStyle w:val="Balk1"/>
          </w:pPr>
          <w:r w:rsidRPr="001C462E">
            <w:rPr>
              <w:lang w:bidi="tr-TR"/>
            </w:rPr>
            <w:t>Pratik Bilgiler</w:t>
          </w:r>
        </w:p>
      </w:sdtContent>
    </w:sdt>
    <w:bookmarkStart w:id="0" w:name="_Hlk534932933"/>
    <w:p w14:paraId="231969C8" w14:textId="77777777" w:rsidR="00537EB5" w:rsidRPr="001C462E" w:rsidRDefault="00000000" w:rsidP="001C462E">
      <w:pPr>
        <w:pStyle w:val="onaykutusu"/>
      </w:pPr>
      <w:sdt>
        <w:sdtPr>
          <w:id w:val="19995306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1C462E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784810961"/>
          <w:placeholder>
            <w:docPart w:val="6C5D8BD042954FD091F5D0BE99BBA70D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Yolda bisiklet binmenin kurallarını öğrenin. Bilmiyorsanız, hemen öğrenin!</w:t>
          </w:r>
        </w:sdtContent>
      </w:sdt>
    </w:p>
    <w:bookmarkEnd w:id="0"/>
    <w:p w14:paraId="20FBE7EA" w14:textId="77777777" w:rsidR="00537EB5" w:rsidRPr="001C462E" w:rsidRDefault="00000000" w:rsidP="001C462E">
      <w:pPr>
        <w:pStyle w:val="onaykutusu"/>
      </w:pPr>
      <w:sdt>
        <w:sdtPr>
          <w:id w:val="-9272706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906564668"/>
          <w:placeholder>
            <w:docPart w:val="A74DA3FF3FEE4EF59519C6EA293ECC6A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Fitness düzeyinizi saptayın. Formunda değilken 10 km pedal çevirmek gününüzü çok ciddi etkileyebilir. Kısa mesafelerle başlayıp fitness düzeyinizi artırmayı göz önünde bulundurun.</w:t>
          </w:r>
        </w:sdtContent>
      </w:sdt>
    </w:p>
    <w:p w14:paraId="7AFCAFB4" w14:textId="77777777" w:rsidR="00537EB5" w:rsidRPr="001C462E" w:rsidRDefault="00000000" w:rsidP="001C462E">
      <w:pPr>
        <w:pStyle w:val="onaykutusu"/>
      </w:pPr>
      <w:sdt>
        <w:sdtPr>
          <w:id w:val="20858731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243954204"/>
          <w:placeholder>
            <w:docPart w:val="1940D9D0787242D1BC494222071909F0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Patlayan lastiği yamamayı ve bisiklette küçük onarımlar yapmayı öğrenin.</w:t>
          </w:r>
        </w:sdtContent>
      </w:sdt>
    </w:p>
    <w:p w14:paraId="4AED9955" w14:textId="77777777" w:rsidR="00537EB5" w:rsidRPr="001C462E" w:rsidRDefault="00000000" w:rsidP="001C462E">
      <w:pPr>
        <w:pStyle w:val="onaykutusu"/>
      </w:pPr>
      <w:sdt>
        <w:sdtPr>
          <w:id w:val="-141115143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90897846"/>
          <w:placeholder>
            <w:docPart w:val="AC545B2464834AB39CBD1FD6207E4E21"/>
          </w:placeholder>
          <w:temporary/>
          <w:showingPlcHdr/>
          <w15:appearance w15:val="hidden"/>
        </w:sdtPr>
        <w:sdtContent>
          <w:r w:rsidR="00537EB5" w:rsidRPr="00537EB5">
            <w:rPr>
              <w:lang w:bidi="tr-TR"/>
            </w:rPr>
            <w:t>Profesyonel bir güvenlik denetimi yaptırın ve</w:t>
          </w:r>
          <w:r w:rsidR="00EE3827">
            <w:rPr>
              <w:lang w:bidi="tr-TR"/>
            </w:rPr>
            <w:t> </w:t>
          </w:r>
          <w:r w:rsidR="00537EB5" w:rsidRPr="00537EB5">
            <w:rPr>
              <w:lang w:bidi="tr-TR"/>
            </w:rPr>
            <w:t>bisikletinizi ayarlayın.</w:t>
          </w:r>
        </w:sdtContent>
      </w:sdt>
    </w:p>
    <w:sdt>
      <w:sdtPr>
        <w:id w:val="-247353458"/>
        <w:placeholder>
          <w:docPart w:val="0E41C71117034489BF75C732D21D6DBD"/>
        </w:placeholder>
        <w:temporary/>
        <w:showingPlcHdr/>
        <w15:appearance w15:val="hidden"/>
      </w:sdtPr>
      <w:sdtContent>
        <w:p w14:paraId="18201EFC" w14:textId="77777777" w:rsidR="005C69FF" w:rsidRPr="00534647" w:rsidRDefault="001C462E" w:rsidP="001C462E">
          <w:pPr>
            <w:pStyle w:val="Balk1"/>
          </w:pPr>
          <w:r w:rsidRPr="001C462E">
            <w:rPr>
              <w:lang w:bidi="tr-TR"/>
            </w:rPr>
            <w:t>Temel Öğeler</w:t>
          </w:r>
        </w:p>
      </w:sdtContent>
    </w:sdt>
    <w:p w14:paraId="23515981" w14:textId="77777777" w:rsidR="00537EB5" w:rsidRPr="001C462E" w:rsidRDefault="00000000" w:rsidP="001C462E">
      <w:pPr>
        <w:pStyle w:val="onaykutusu"/>
      </w:pPr>
      <w:sdt>
        <w:sdtPr>
          <w:id w:val="3354291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462E" w:rsidRPr="001C462E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379752103"/>
          <w:placeholder>
            <w:docPart w:val="92CF063BC4184AB8B79556C62F648641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Bisikletiniz</w:t>
          </w:r>
        </w:sdtContent>
      </w:sdt>
    </w:p>
    <w:p w14:paraId="02E366EF" w14:textId="77777777" w:rsidR="00537EB5" w:rsidRPr="001C462E" w:rsidRDefault="00000000" w:rsidP="001C462E">
      <w:pPr>
        <w:pStyle w:val="onaykutusu"/>
      </w:pPr>
      <w:sdt>
        <w:sdtPr>
          <w:id w:val="-18853161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643045022"/>
          <w:placeholder>
            <w:docPart w:val="B9AE2F9BADA149F1927AEDDBB89DA1EE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Kalite bir kask</w:t>
          </w:r>
        </w:sdtContent>
      </w:sdt>
    </w:p>
    <w:p w14:paraId="68F093B9" w14:textId="77777777" w:rsidR="00537EB5" w:rsidRPr="001C462E" w:rsidRDefault="00000000" w:rsidP="001C462E">
      <w:pPr>
        <w:pStyle w:val="onaykutusu"/>
      </w:pPr>
      <w:sdt>
        <w:sdtPr>
          <w:id w:val="-11806595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654267625"/>
          <w:placeholder>
            <w:docPart w:val="F91E3BC7F007490E86C4F58E1DFEB47C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Bisiklet farları</w:t>
          </w:r>
        </w:sdtContent>
      </w:sdt>
    </w:p>
    <w:p w14:paraId="70600330" w14:textId="77777777" w:rsidR="00537EB5" w:rsidRPr="001C462E" w:rsidRDefault="00000000" w:rsidP="001C462E">
      <w:pPr>
        <w:pStyle w:val="onaykutusu"/>
      </w:pPr>
      <w:sdt>
        <w:sdtPr>
          <w:id w:val="15799358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858548563"/>
          <w:placeholder>
            <w:docPart w:val="11C5021FC66C4DD1BF722717D275B3DD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Yağışlı hava vitesi</w:t>
          </w:r>
        </w:sdtContent>
      </w:sdt>
    </w:p>
    <w:p w14:paraId="2E673742" w14:textId="77777777" w:rsidR="00537EB5" w:rsidRPr="001C462E" w:rsidRDefault="00000000" w:rsidP="001C462E">
      <w:pPr>
        <w:pStyle w:val="onaykutusu"/>
      </w:pPr>
      <w:sdt>
        <w:sdtPr>
          <w:id w:val="89670536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856892687"/>
          <w:placeholder>
            <w:docPart w:val="F74F66C489804E69BF05563609CD0178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Eldiven</w:t>
          </w:r>
        </w:sdtContent>
      </w:sdt>
    </w:p>
    <w:p w14:paraId="48BFAB54" w14:textId="77777777" w:rsidR="00537EB5" w:rsidRPr="001C462E" w:rsidRDefault="00000000" w:rsidP="001C462E">
      <w:pPr>
        <w:pStyle w:val="onaykutusu"/>
      </w:pPr>
      <w:sdt>
        <w:sdtPr>
          <w:id w:val="-14156187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399944166"/>
          <w:placeholder>
            <w:docPart w:val="B781140FF98443B185D74D3432D669EC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Göz koruyucu/güneş gözlüğü</w:t>
          </w:r>
        </w:sdtContent>
      </w:sdt>
    </w:p>
    <w:p w14:paraId="7C1C92DF" w14:textId="77777777" w:rsidR="00537EB5" w:rsidRPr="001C462E" w:rsidRDefault="00000000" w:rsidP="001C462E">
      <w:pPr>
        <w:pStyle w:val="onaykutusu"/>
      </w:pPr>
      <w:sdt>
        <w:sdtPr>
          <w:id w:val="10887319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997537952"/>
          <w:placeholder>
            <w:docPart w:val="E999A3EB62644E2E8572342C1D8A7E75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Uzun mesafeler için bisiklet şortları</w:t>
          </w:r>
        </w:sdtContent>
      </w:sdt>
    </w:p>
    <w:p w14:paraId="6F3B81A6" w14:textId="77777777" w:rsidR="00537EB5" w:rsidRPr="001C462E" w:rsidRDefault="00000000" w:rsidP="001C462E">
      <w:pPr>
        <w:pStyle w:val="onaykutusu"/>
      </w:pPr>
      <w:sdt>
        <w:sdtPr>
          <w:id w:val="-13018429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460038986"/>
          <w:placeholder>
            <w:docPart w:val="6B8D8B2E7C204FE5BAF385BA4707388F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Sırt çantası</w:t>
          </w:r>
        </w:sdtContent>
      </w:sdt>
    </w:p>
    <w:p w14:paraId="58E9BB42" w14:textId="77777777" w:rsidR="00537EB5" w:rsidRPr="001C462E" w:rsidRDefault="00000000" w:rsidP="001C462E">
      <w:pPr>
        <w:pStyle w:val="onaykutusu"/>
      </w:pPr>
      <w:sdt>
        <w:sdtPr>
          <w:id w:val="20378392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548983123"/>
          <w:placeholder>
            <w:docPart w:val="6171FC6E0A2E401CB2787C33E9EDC1E4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Reflektörlü ve yüksek görünürlük sağlayan güvenlik giysisi</w:t>
          </w:r>
        </w:sdtContent>
      </w:sdt>
    </w:p>
    <w:p w14:paraId="19C1B9DB" w14:textId="77777777" w:rsidR="00537EB5" w:rsidRPr="001C462E" w:rsidRDefault="00000000" w:rsidP="001C462E">
      <w:pPr>
        <w:pStyle w:val="onaykutusu"/>
      </w:pPr>
      <w:sdt>
        <w:sdtPr>
          <w:id w:val="-13337528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230379689"/>
          <w:placeholder>
            <w:docPart w:val="D7FAD340C677406A84C19DA019868A37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İlk yardım seti</w:t>
          </w:r>
        </w:sdtContent>
      </w:sdt>
    </w:p>
    <w:p w14:paraId="3803C919" w14:textId="77777777" w:rsidR="00537EB5" w:rsidRPr="001C462E" w:rsidRDefault="00000000" w:rsidP="001C462E">
      <w:pPr>
        <w:pStyle w:val="onaykutusu"/>
      </w:pPr>
      <w:sdt>
        <w:sdtPr>
          <w:id w:val="6222066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62306498"/>
          <w:placeholder>
            <w:docPart w:val="9A8A72FD466F4D46B1229C087719B463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Bisiklet onarım seti: yama seti, pompa (veya CO2 pompası), çok amaçlı alet, yedek tüp</w:t>
          </w:r>
        </w:sdtContent>
      </w:sdt>
    </w:p>
    <w:p w14:paraId="044682F3" w14:textId="77777777" w:rsidR="00537EB5" w:rsidRPr="001C462E" w:rsidRDefault="00000000" w:rsidP="001C462E">
      <w:pPr>
        <w:pStyle w:val="onaykutusu"/>
      </w:pPr>
      <w:sdt>
        <w:sdtPr>
          <w:id w:val="13821297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114360128"/>
          <w:placeholder>
            <w:docPart w:val="76D61540C33C4487BBE8052DB1F3D6A7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Acil durum iletişim bilgileri</w:t>
          </w:r>
        </w:sdtContent>
      </w:sdt>
    </w:p>
    <w:p w14:paraId="201A66F7" w14:textId="77777777" w:rsidR="00537EB5" w:rsidRPr="001C462E" w:rsidRDefault="00000000" w:rsidP="001C462E">
      <w:pPr>
        <w:pStyle w:val="onaykutusu"/>
      </w:pPr>
      <w:sdt>
        <w:sdtPr>
          <w:id w:val="-16135074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063828813"/>
          <w:placeholder>
            <w:docPart w:val="86ABD39E83D044C6A24DF71439262FF3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Bisiklet kilidi</w:t>
          </w:r>
        </w:sdtContent>
      </w:sdt>
    </w:p>
    <w:p w14:paraId="2FECDE89" w14:textId="77777777" w:rsidR="00537EB5" w:rsidRPr="001C462E" w:rsidRDefault="00000000" w:rsidP="001C462E">
      <w:pPr>
        <w:pStyle w:val="onaykutusu"/>
      </w:pPr>
      <w:sdt>
        <w:sdtPr>
          <w:id w:val="85654355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652799675"/>
          <w:placeholder>
            <w:docPart w:val="E7DE4FABC5CC41FBB82F86631C8D8846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Cep telefonu</w:t>
          </w:r>
        </w:sdtContent>
      </w:sdt>
    </w:p>
    <w:sdt>
      <w:sdtPr>
        <w:id w:val="-709265173"/>
        <w:placeholder>
          <w:docPart w:val="CACCFB796B5B40FDA31302FAC68204D5"/>
        </w:placeholder>
        <w:temporary/>
        <w:showingPlcHdr/>
        <w15:appearance w15:val="hidden"/>
      </w:sdtPr>
      <w:sdtContent>
        <w:p w14:paraId="2D21E837" w14:textId="77777777" w:rsidR="00B7421E" w:rsidRPr="00B47A13" w:rsidRDefault="001C462E" w:rsidP="00EE3827">
          <w:pPr>
            <w:pStyle w:val="Balk1"/>
            <w:spacing w:before="0"/>
          </w:pPr>
          <w:r w:rsidRPr="001C462E">
            <w:rPr>
              <w:lang w:bidi="tr-TR"/>
            </w:rPr>
            <w:t>Temel ihtiyaç değil (olsa</w:t>
          </w:r>
          <w:r w:rsidR="00EE3827">
            <w:rPr>
              <w:lang w:bidi="tr-TR"/>
            </w:rPr>
            <w:t> </w:t>
          </w:r>
          <w:r w:rsidRPr="001C462E">
            <w:rPr>
              <w:lang w:bidi="tr-TR"/>
            </w:rPr>
            <w:t>iyi</w:t>
          </w:r>
          <w:r w:rsidR="00EE3827">
            <w:rPr>
              <w:lang w:bidi="tr-TR"/>
            </w:rPr>
            <w:t> </w:t>
          </w:r>
          <w:r w:rsidRPr="001C462E">
            <w:rPr>
              <w:lang w:bidi="tr-TR"/>
            </w:rPr>
            <w:t>olur)</w:t>
          </w:r>
        </w:p>
      </w:sdtContent>
    </w:sdt>
    <w:p w14:paraId="08D65389" w14:textId="77777777" w:rsidR="00537EB5" w:rsidRPr="001C462E" w:rsidRDefault="00000000" w:rsidP="001C462E">
      <w:pPr>
        <w:pStyle w:val="onaykutusu"/>
      </w:pPr>
      <w:sdt>
        <w:sdtPr>
          <w:id w:val="-5779110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508551462"/>
          <w:placeholder>
            <w:docPart w:val="2095F649E4704D46B9A5BCD3D5D5B11F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Kafaya takılan lamba</w:t>
          </w:r>
        </w:sdtContent>
      </w:sdt>
    </w:p>
    <w:p w14:paraId="214F622C" w14:textId="77777777" w:rsidR="00537EB5" w:rsidRPr="001C462E" w:rsidRDefault="00000000" w:rsidP="001C462E">
      <w:pPr>
        <w:pStyle w:val="onaykutusu"/>
      </w:pPr>
      <w:sdt>
        <w:sdtPr>
          <w:id w:val="-18554105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935900124"/>
          <w:placeholder>
            <w:docPart w:val="4990CE7E4CF0454090375183B9D9972B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Bisiklet sepeti, sele</w:t>
          </w:r>
        </w:sdtContent>
      </w:sdt>
    </w:p>
    <w:p w14:paraId="7D75FCAF" w14:textId="77777777" w:rsidR="00537EB5" w:rsidRPr="001C462E" w:rsidRDefault="00000000" w:rsidP="001C462E">
      <w:pPr>
        <w:pStyle w:val="onaykutusu"/>
      </w:pPr>
      <w:sdt>
        <w:sdtPr>
          <w:id w:val="14601531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466976065"/>
          <w:placeholder>
            <w:docPart w:val="BFDBCA26E6F14672B7A3521AC5E67E93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Bisiklet zili</w:t>
          </w:r>
        </w:sdtContent>
      </w:sdt>
    </w:p>
    <w:p w14:paraId="326BC973" w14:textId="77777777" w:rsidR="00537EB5" w:rsidRPr="001C462E" w:rsidRDefault="00000000" w:rsidP="001C462E">
      <w:pPr>
        <w:pStyle w:val="onaykutusu"/>
      </w:pPr>
      <w:sdt>
        <w:sdtPr>
          <w:id w:val="9260789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543445107"/>
          <w:placeholder>
            <w:docPart w:val="BD3EC331FF954507AFB6028507227C6D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Cep telefonu tutucu</w:t>
          </w:r>
        </w:sdtContent>
      </w:sdt>
    </w:p>
    <w:p w14:paraId="6C1C0EA0" w14:textId="77777777" w:rsidR="00537EB5" w:rsidRPr="001C462E" w:rsidRDefault="00000000" w:rsidP="001C462E">
      <w:pPr>
        <w:pStyle w:val="onaykutusu"/>
      </w:pPr>
      <w:sdt>
        <w:sdtPr>
          <w:id w:val="4152147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987812768"/>
          <w:placeholder>
            <w:docPart w:val="3F80E74A69204EB39DD15E1187C694AE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Şapka/bandana/bere</w:t>
          </w:r>
        </w:sdtContent>
      </w:sdt>
    </w:p>
    <w:p w14:paraId="0B6A05C4" w14:textId="77777777" w:rsidR="00537EB5" w:rsidRPr="001C462E" w:rsidRDefault="00000000" w:rsidP="001C462E">
      <w:pPr>
        <w:pStyle w:val="onaykutusu"/>
      </w:pPr>
      <w:sdt>
        <w:sdtPr>
          <w:id w:val="17065955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624804387"/>
          <w:placeholder>
            <w:docPart w:val="67D11B425DE545EAAF1F7C5A0EAF8DB2"/>
          </w:placeholder>
          <w:temporary/>
          <w:showingPlcHdr/>
          <w15:appearance w15:val="hidden"/>
        </w:sdtPr>
        <w:sdtContent>
          <w:r w:rsidR="00537EB5" w:rsidRPr="001C462E">
            <w:rPr>
              <w:lang w:bidi="tr-TR"/>
            </w:rPr>
            <w:t>Güneş kremi ve dudak koruyucu</w:t>
          </w:r>
        </w:sdtContent>
      </w:sdt>
    </w:p>
    <w:sdt>
      <w:sdtPr>
        <w:id w:val="1997833384"/>
        <w:placeholder>
          <w:docPart w:val="EDC6221262E9497CA52922AA501CE366"/>
        </w:placeholder>
        <w:temporary/>
        <w:showingPlcHdr/>
        <w15:appearance w15:val="hidden"/>
      </w:sdtPr>
      <w:sdtContent>
        <w:p w14:paraId="7D6BEA92" w14:textId="77777777" w:rsidR="00497373" w:rsidRPr="00B47A13" w:rsidRDefault="001C462E" w:rsidP="001C462E">
          <w:pPr>
            <w:pStyle w:val="Balk1"/>
          </w:pPr>
          <w:r w:rsidRPr="001C462E">
            <w:rPr>
              <w:lang w:bidi="tr-TR"/>
            </w:rPr>
            <w:t>İş yerinde bırakılacaklar</w:t>
          </w:r>
        </w:p>
      </w:sdtContent>
    </w:sdt>
    <w:p w14:paraId="3012CFFC" w14:textId="77777777" w:rsidR="00537EB5" w:rsidRPr="001C462E" w:rsidRDefault="00000000" w:rsidP="001C462E">
      <w:pPr>
        <w:pStyle w:val="onaykutusu"/>
      </w:pPr>
      <w:sdt>
        <w:sdtPr>
          <w:id w:val="15699209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42133328"/>
          <w:placeholder>
            <w:docPart w:val="AA9E85612A3043D6B7ADC85D04808662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İş giysileriniz (veya bunları katlayıp sırt çantanızda taşıyın)</w:t>
          </w:r>
        </w:sdtContent>
      </w:sdt>
    </w:p>
    <w:p w14:paraId="5CC1D495" w14:textId="77777777" w:rsidR="00537EB5" w:rsidRPr="001C462E" w:rsidRDefault="00000000" w:rsidP="001C462E">
      <w:pPr>
        <w:pStyle w:val="onaykutusu"/>
      </w:pPr>
      <w:sdt>
        <w:sdtPr>
          <w:id w:val="8061328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350919349"/>
          <w:placeholder>
            <w:docPart w:val="2EAD7A3C7A944B05966E3B92CE6ADD67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Kişisel bakım malzemeleri, ıslak mendil, havlu</w:t>
          </w:r>
          <w:r w:rsidR="00EE3827">
            <w:rPr>
              <w:lang w:bidi="tr-TR"/>
            </w:rPr>
            <w:t> </w:t>
          </w:r>
          <w:r w:rsidR="001C462E" w:rsidRPr="001C462E">
            <w:rPr>
              <w:lang w:bidi="tr-TR"/>
            </w:rPr>
            <w:t>ve sabun bezi</w:t>
          </w:r>
        </w:sdtContent>
      </w:sdt>
    </w:p>
    <w:p w14:paraId="13053066" w14:textId="77777777" w:rsidR="00537EB5" w:rsidRPr="001C462E" w:rsidRDefault="00000000" w:rsidP="001C462E">
      <w:pPr>
        <w:pStyle w:val="onaykutusu"/>
      </w:pPr>
      <w:sdt>
        <w:sdtPr>
          <w:id w:val="-12218256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155034224"/>
          <w:placeholder>
            <w:docPart w:val="6B755164B86A4172B9710087E8E9440F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Saç kurutma makinesi</w:t>
          </w:r>
        </w:sdtContent>
      </w:sdt>
    </w:p>
    <w:p w14:paraId="491E6B7B" w14:textId="77777777" w:rsidR="00537EB5" w:rsidRPr="001C462E" w:rsidRDefault="00000000" w:rsidP="001C462E">
      <w:pPr>
        <w:pStyle w:val="onaykutusu"/>
      </w:pPr>
      <w:sdt>
        <w:sdtPr>
          <w:id w:val="18646360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591046916"/>
          <w:placeholder>
            <w:docPart w:val="A2821B57EDFF452D9AB0576AD5538BA4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İş ayakkabıları</w:t>
          </w:r>
        </w:sdtContent>
      </w:sdt>
    </w:p>
    <w:sdt>
      <w:sdtPr>
        <w:id w:val="-1903360272"/>
        <w:placeholder>
          <w:docPart w:val="1AAAEAAEF2744DFFBC08285F1803D683"/>
        </w:placeholder>
        <w:temporary/>
        <w:showingPlcHdr/>
        <w15:appearance w15:val="hidden"/>
      </w:sdtPr>
      <w:sdtContent>
        <w:p w14:paraId="2F0E30E4" w14:textId="77777777" w:rsidR="00482245" w:rsidRPr="00B47A13" w:rsidRDefault="001C462E" w:rsidP="001C462E">
          <w:pPr>
            <w:pStyle w:val="Balk1"/>
          </w:pPr>
          <w:r w:rsidRPr="001C462E">
            <w:rPr>
              <w:lang w:bidi="tr-TR"/>
            </w:rPr>
            <w:t>Günlük rutin</w:t>
          </w:r>
        </w:p>
      </w:sdtContent>
    </w:sdt>
    <w:p w14:paraId="4E76612F" w14:textId="77777777" w:rsidR="00537EB5" w:rsidRPr="001C462E" w:rsidRDefault="00000000" w:rsidP="001C462E">
      <w:pPr>
        <w:pStyle w:val="onaykutusu"/>
      </w:pPr>
      <w:sdt>
        <w:sdtPr>
          <w:id w:val="-13147987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415777141"/>
          <w:placeholder>
            <w:docPart w:val="B0EBF85E1EC748609AB2D4B15C9B4AC6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Bisiklette temel bir güvenlik denetimi yapın (lastikler, frenler, vitesler, zincir, farlar vb.)</w:t>
          </w:r>
        </w:sdtContent>
      </w:sdt>
    </w:p>
    <w:p w14:paraId="2E7B376B" w14:textId="77777777" w:rsidR="00537EB5" w:rsidRPr="001C462E" w:rsidRDefault="00000000" w:rsidP="001C462E">
      <w:pPr>
        <w:pStyle w:val="onaykutusu"/>
      </w:pPr>
      <w:sdt>
        <w:sdtPr>
          <w:id w:val="-3397007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45282904"/>
          <w:placeholder>
            <w:docPart w:val="A8F90F2509E9440F9DF3635A6E05AB94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Temel öğeler listesindeki her şeyin yanınızda olup olmadığını bir kez daha denetleyin</w:t>
          </w:r>
        </w:sdtContent>
      </w:sdt>
    </w:p>
    <w:p w14:paraId="4809DA90" w14:textId="77777777" w:rsidR="00537EB5" w:rsidRPr="001C462E" w:rsidRDefault="00000000" w:rsidP="001C462E">
      <w:pPr>
        <w:pStyle w:val="onaykutusu"/>
      </w:pPr>
      <w:sdt>
        <w:sdtPr>
          <w:id w:val="14591443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533416650"/>
          <w:placeholder>
            <w:docPart w:val="27F838FFDFEC4C3391EC5ADD293111A3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Su şişenizi doldurun</w:t>
          </w:r>
        </w:sdtContent>
      </w:sdt>
    </w:p>
    <w:p w14:paraId="3D12A639" w14:textId="77777777" w:rsidR="00537EB5" w:rsidRPr="001C462E" w:rsidRDefault="00000000" w:rsidP="001C462E">
      <w:pPr>
        <w:pStyle w:val="onaykutusu"/>
      </w:pPr>
      <w:sdt>
        <w:sdtPr>
          <w:id w:val="-14473826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7EB5" w:rsidRPr="00537EB5">
            <w:rPr>
              <w:rFonts w:hint="eastAsia"/>
              <w:lang w:bidi="tr-TR"/>
            </w:rPr>
            <w:t>☐</w:t>
          </w:r>
        </w:sdtContent>
      </w:sdt>
      <w:r w:rsidR="00537EB5" w:rsidRPr="001C462E">
        <w:rPr>
          <w:lang w:bidi="tr-TR"/>
        </w:rPr>
        <w:tab/>
      </w:r>
      <w:sdt>
        <w:sdtPr>
          <w:id w:val="-1967258037"/>
          <w:placeholder>
            <w:docPart w:val="5B311447C526432EBA92BF50503BBFE8"/>
          </w:placeholder>
          <w:temporary/>
          <w:showingPlcHdr/>
          <w15:appearance w15:val="hidden"/>
        </w:sdtPr>
        <w:sdtContent>
          <w:r w:rsidR="001C462E" w:rsidRPr="001C462E">
            <w:rPr>
              <w:lang w:bidi="tr-TR"/>
            </w:rPr>
            <w:t>Enerjinizi yenilemek için atıştırmalar paketleyin</w:t>
          </w:r>
        </w:sdtContent>
      </w:sdt>
    </w:p>
    <w:sectPr w:rsidR="00537EB5" w:rsidRPr="001C462E" w:rsidSect="0027028D">
      <w:type w:val="continuous"/>
      <w:pgSz w:w="11906" w:h="16838" w:code="9"/>
      <w:pgMar w:top="3240" w:right="1080" w:bottom="720" w:left="108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5BBF" w14:textId="77777777" w:rsidR="00326A61" w:rsidRDefault="00326A61" w:rsidP="00F4689D">
      <w:r>
        <w:separator/>
      </w:r>
    </w:p>
  </w:endnote>
  <w:endnote w:type="continuationSeparator" w:id="0">
    <w:p w14:paraId="4EABF1ED" w14:textId="77777777" w:rsidR="00326A61" w:rsidRDefault="00326A61" w:rsidP="00F4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92D9" w14:textId="77777777" w:rsidR="00106A8D" w:rsidRDefault="00A824DC">
    <w:pPr>
      <w:pStyle w:val="AltBilgi"/>
    </w:pPr>
    <w:r>
      <w:rPr>
        <w:noProof/>
        <w:lang w:bidi="tr-TR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03452C5A" wp14:editId="0FC3323E">
              <wp:simplePos x="0" y="0"/>
              <wp:positionH relativeFrom="page">
                <wp:posOffset>-118745</wp:posOffset>
              </wp:positionH>
              <wp:positionV relativeFrom="page">
                <wp:posOffset>10205085</wp:posOffset>
              </wp:positionV>
              <wp:extent cx="8001000" cy="228600"/>
              <wp:effectExtent l="0" t="0" r="0" b="0"/>
              <wp:wrapNone/>
              <wp:docPr id="1" name="Dikdörtgen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0" cy="2286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33A25B" id="Dikdörtgen 1" o:spid="_x0000_s1026" alt="&quot;&quot;" style="position:absolute;margin-left:-9.35pt;margin-top:803.55pt;width:630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" fillcolor="#102699 [3205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78795" w14:textId="77777777" w:rsidR="00326A61" w:rsidRDefault="00326A61" w:rsidP="00F4689D">
      <w:r>
        <w:separator/>
      </w:r>
    </w:p>
  </w:footnote>
  <w:footnote w:type="continuationSeparator" w:id="0">
    <w:p w14:paraId="3402930C" w14:textId="77777777" w:rsidR="00326A61" w:rsidRDefault="00326A61" w:rsidP="00F46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D075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38A21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B3F2815"/>
    <w:multiLevelType w:val="hybridMultilevel"/>
    <w:tmpl w:val="CB12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364C"/>
    <w:multiLevelType w:val="hybridMultilevel"/>
    <w:tmpl w:val="A02EB36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E9F"/>
    <w:multiLevelType w:val="hybridMultilevel"/>
    <w:tmpl w:val="ABBA6B98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7583"/>
    <w:multiLevelType w:val="hybridMultilevel"/>
    <w:tmpl w:val="0E3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80396"/>
    <w:multiLevelType w:val="multilevel"/>
    <w:tmpl w:val="15281772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02699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010AC"/>
    <w:multiLevelType w:val="hybridMultilevel"/>
    <w:tmpl w:val="8AAE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D2F15"/>
    <w:multiLevelType w:val="hybridMultilevel"/>
    <w:tmpl w:val="0692811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25B32"/>
    <w:multiLevelType w:val="hybridMultilevel"/>
    <w:tmpl w:val="C42EC33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1765"/>
    <w:multiLevelType w:val="hybridMultilevel"/>
    <w:tmpl w:val="577A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809AA"/>
    <w:multiLevelType w:val="hybridMultilevel"/>
    <w:tmpl w:val="CA24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C243D"/>
    <w:multiLevelType w:val="hybridMultilevel"/>
    <w:tmpl w:val="F3BCF64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77F7B"/>
    <w:multiLevelType w:val="hybridMultilevel"/>
    <w:tmpl w:val="AB3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E69A8"/>
    <w:multiLevelType w:val="hybridMultilevel"/>
    <w:tmpl w:val="1CD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40703"/>
    <w:multiLevelType w:val="hybridMultilevel"/>
    <w:tmpl w:val="74AA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D31A7"/>
    <w:multiLevelType w:val="hybridMultilevel"/>
    <w:tmpl w:val="15281772"/>
    <w:lvl w:ilvl="0" w:tplc="2C38AF8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0269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D270F"/>
    <w:multiLevelType w:val="hybridMultilevel"/>
    <w:tmpl w:val="601C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051711">
    <w:abstractNumId w:val="20"/>
  </w:num>
  <w:num w:numId="2" w16cid:durableId="6755591">
    <w:abstractNumId w:val="7"/>
  </w:num>
  <w:num w:numId="3" w16cid:durableId="1980840675">
    <w:abstractNumId w:val="17"/>
  </w:num>
  <w:num w:numId="4" w16cid:durableId="34474963">
    <w:abstractNumId w:val="19"/>
  </w:num>
  <w:num w:numId="5" w16cid:durableId="1476219517">
    <w:abstractNumId w:val="9"/>
  </w:num>
  <w:num w:numId="6" w16cid:durableId="1188761738">
    <w:abstractNumId w:val="12"/>
  </w:num>
  <w:num w:numId="7" w16cid:durableId="1537231707">
    <w:abstractNumId w:val="15"/>
  </w:num>
  <w:num w:numId="8" w16cid:durableId="1956674370">
    <w:abstractNumId w:val="22"/>
  </w:num>
  <w:num w:numId="9" w16cid:durableId="198249557">
    <w:abstractNumId w:val="10"/>
  </w:num>
  <w:num w:numId="10" w16cid:durableId="160973310">
    <w:abstractNumId w:val="16"/>
  </w:num>
  <w:num w:numId="11" w16cid:durableId="673264573">
    <w:abstractNumId w:val="2"/>
  </w:num>
  <w:num w:numId="12" w16cid:durableId="1724333015">
    <w:abstractNumId w:val="23"/>
  </w:num>
  <w:num w:numId="13" w16cid:durableId="6830785">
    <w:abstractNumId w:val="14"/>
  </w:num>
  <w:num w:numId="14" w16cid:durableId="1814638388">
    <w:abstractNumId w:val="5"/>
  </w:num>
  <w:num w:numId="15" w16cid:durableId="493110470">
    <w:abstractNumId w:val="24"/>
  </w:num>
  <w:num w:numId="16" w16cid:durableId="164783851">
    <w:abstractNumId w:val="27"/>
  </w:num>
  <w:num w:numId="17" w16cid:durableId="1828669835">
    <w:abstractNumId w:val="8"/>
  </w:num>
  <w:num w:numId="18" w16cid:durableId="937255530">
    <w:abstractNumId w:val="18"/>
  </w:num>
  <w:num w:numId="19" w16cid:durableId="1172641913">
    <w:abstractNumId w:val="25"/>
  </w:num>
  <w:num w:numId="20" w16cid:durableId="83693218">
    <w:abstractNumId w:val="13"/>
  </w:num>
  <w:num w:numId="21" w16cid:durableId="1207570889">
    <w:abstractNumId w:val="3"/>
  </w:num>
  <w:num w:numId="22" w16cid:durableId="1631550794">
    <w:abstractNumId w:val="21"/>
  </w:num>
  <w:num w:numId="23" w16cid:durableId="1730107672">
    <w:abstractNumId w:val="11"/>
  </w:num>
  <w:num w:numId="24" w16cid:durableId="57435182">
    <w:abstractNumId w:val="4"/>
  </w:num>
  <w:num w:numId="25" w16cid:durableId="1339114642">
    <w:abstractNumId w:val="26"/>
  </w:num>
  <w:num w:numId="26" w16cid:durableId="1286697002">
    <w:abstractNumId w:val="6"/>
  </w:num>
  <w:num w:numId="27" w16cid:durableId="758018800">
    <w:abstractNumId w:val="1"/>
  </w:num>
  <w:num w:numId="28" w16cid:durableId="212765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1B"/>
    <w:rsid w:val="00021798"/>
    <w:rsid w:val="000640BB"/>
    <w:rsid w:val="0008510D"/>
    <w:rsid w:val="000A0C55"/>
    <w:rsid w:val="000B30FB"/>
    <w:rsid w:val="000B4E5F"/>
    <w:rsid w:val="000D4DB8"/>
    <w:rsid w:val="000F6A1D"/>
    <w:rsid w:val="00106A8D"/>
    <w:rsid w:val="0011687E"/>
    <w:rsid w:val="001232C8"/>
    <w:rsid w:val="00123C6D"/>
    <w:rsid w:val="00150C30"/>
    <w:rsid w:val="00153238"/>
    <w:rsid w:val="00153445"/>
    <w:rsid w:val="00166E62"/>
    <w:rsid w:val="001965A8"/>
    <w:rsid w:val="001B4757"/>
    <w:rsid w:val="001C0EED"/>
    <w:rsid w:val="001C2499"/>
    <w:rsid w:val="001C462E"/>
    <w:rsid w:val="001E6F85"/>
    <w:rsid w:val="00237CC7"/>
    <w:rsid w:val="00242F1F"/>
    <w:rsid w:val="00243A0A"/>
    <w:rsid w:val="0027028D"/>
    <w:rsid w:val="00274DDA"/>
    <w:rsid w:val="0028182B"/>
    <w:rsid w:val="0029531E"/>
    <w:rsid w:val="002A3F12"/>
    <w:rsid w:val="002A67E8"/>
    <w:rsid w:val="002B52FA"/>
    <w:rsid w:val="002C0AD0"/>
    <w:rsid w:val="002E7157"/>
    <w:rsid w:val="00314AB7"/>
    <w:rsid w:val="00321066"/>
    <w:rsid w:val="00326A61"/>
    <w:rsid w:val="00331BB1"/>
    <w:rsid w:val="00370DF1"/>
    <w:rsid w:val="00385E86"/>
    <w:rsid w:val="003B4002"/>
    <w:rsid w:val="003D1CD0"/>
    <w:rsid w:val="003E35DA"/>
    <w:rsid w:val="003F6EB6"/>
    <w:rsid w:val="00435CE2"/>
    <w:rsid w:val="0043632A"/>
    <w:rsid w:val="00446D32"/>
    <w:rsid w:val="00456CF8"/>
    <w:rsid w:val="00482245"/>
    <w:rsid w:val="00482915"/>
    <w:rsid w:val="004918A6"/>
    <w:rsid w:val="00497373"/>
    <w:rsid w:val="004A4A8F"/>
    <w:rsid w:val="004A58D2"/>
    <w:rsid w:val="004B2E12"/>
    <w:rsid w:val="004B6355"/>
    <w:rsid w:val="004F2F18"/>
    <w:rsid w:val="00510F45"/>
    <w:rsid w:val="00514731"/>
    <w:rsid w:val="00534647"/>
    <w:rsid w:val="0053523F"/>
    <w:rsid w:val="005378E9"/>
    <w:rsid w:val="00537EB5"/>
    <w:rsid w:val="005409AC"/>
    <w:rsid w:val="00557B53"/>
    <w:rsid w:val="00571D28"/>
    <w:rsid w:val="0057267C"/>
    <w:rsid w:val="00572C85"/>
    <w:rsid w:val="00574A2D"/>
    <w:rsid w:val="0058008F"/>
    <w:rsid w:val="00585464"/>
    <w:rsid w:val="0059077F"/>
    <w:rsid w:val="005927CC"/>
    <w:rsid w:val="005A369F"/>
    <w:rsid w:val="005B4B89"/>
    <w:rsid w:val="005C69FF"/>
    <w:rsid w:val="005E7700"/>
    <w:rsid w:val="00620425"/>
    <w:rsid w:val="006273E3"/>
    <w:rsid w:val="0063233B"/>
    <w:rsid w:val="006C5197"/>
    <w:rsid w:val="00755AF9"/>
    <w:rsid w:val="007628D7"/>
    <w:rsid w:val="007733B1"/>
    <w:rsid w:val="00792D9A"/>
    <w:rsid w:val="007B1BD0"/>
    <w:rsid w:val="007D7966"/>
    <w:rsid w:val="007D7F30"/>
    <w:rsid w:val="007F1882"/>
    <w:rsid w:val="007F7848"/>
    <w:rsid w:val="00835A1B"/>
    <w:rsid w:val="008434BE"/>
    <w:rsid w:val="00864127"/>
    <w:rsid w:val="008A351F"/>
    <w:rsid w:val="008B4AB9"/>
    <w:rsid w:val="008B6475"/>
    <w:rsid w:val="008C5930"/>
    <w:rsid w:val="008D6306"/>
    <w:rsid w:val="008D7866"/>
    <w:rsid w:val="008E20B6"/>
    <w:rsid w:val="008F5554"/>
    <w:rsid w:val="00917DE5"/>
    <w:rsid w:val="00933183"/>
    <w:rsid w:val="0095543B"/>
    <w:rsid w:val="0096476E"/>
    <w:rsid w:val="00971536"/>
    <w:rsid w:val="00981289"/>
    <w:rsid w:val="009D4001"/>
    <w:rsid w:val="009D6BD2"/>
    <w:rsid w:val="009D75EF"/>
    <w:rsid w:val="00A238F7"/>
    <w:rsid w:val="00A347CF"/>
    <w:rsid w:val="00A35A72"/>
    <w:rsid w:val="00A438BB"/>
    <w:rsid w:val="00A6621B"/>
    <w:rsid w:val="00A7247E"/>
    <w:rsid w:val="00A824DC"/>
    <w:rsid w:val="00AB36A4"/>
    <w:rsid w:val="00AE00A5"/>
    <w:rsid w:val="00AE3A21"/>
    <w:rsid w:val="00B04497"/>
    <w:rsid w:val="00B06B05"/>
    <w:rsid w:val="00B14286"/>
    <w:rsid w:val="00B25083"/>
    <w:rsid w:val="00B255A0"/>
    <w:rsid w:val="00B47A13"/>
    <w:rsid w:val="00B62D88"/>
    <w:rsid w:val="00B7421E"/>
    <w:rsid w:val="00B96C60"/>
    <w:rsid w:val="00BA1AC2"/>
    <w:rsid w:val="00BA24E2"/>
    <w:rsid w:val="00BA3C27"/>
    <w:rsid w:val="00BA788F"/>
    <w:rsid w:val="00BB46A8"/>
    <w:rsid w:val="00BC4FFE"/>
    <w:rsid w:val="00C3336C"/>
    <w:rsid w:val="00C620A0"/>
    <w:rsid w:val="00C65329"/>
    <w:rsid w:val="00C700AE"/>
    <w:rsid w:val="00CB11EA"/>
    <w:rsid w:val="00CB51C4"/>
    <w:rsid w:val="00CC32FA"/>
    <w:rsid w:val="00CD51C0"/>
    <w:rsid w:val="00CE5855"/>
    <w:rsid w:val="00CE69F7"/>
    <w:rsid w:val="00D14B48"/>
    <w:rsid w:val="00D378D6"/>
    <w:rsid w:val="00D93E61"/>
    <w:rsid w:val="00D95E16"/>
    <w:rsid w:val="00DA5426"/>
    <w:rsid w:val="00DB7A67"/>
    <w:rsid w:val="00DC14DB"/>
    <w:rsid w:val="00DD0721"/>
    <w:rsid w:val="00DD4D0E"/>
    <w:rsid w:val="00DD601F"/>
    <w:rsid w:val="00DD611E"/>
    <w:rsid w:val="00DE3EF0"/>
    <w:rsid w:val="00DF3AB7"/>
    <w:rsid w:val="00E03819"/>
    <w:rsid w:val="00E054BD"/>
    <w:rsid w:val="00E40339"/>
    <w:rsid w:val="00E6781F"/>
    <w:rsid w:val="00E702DF"/>
    <w:rsid w:val="00E83411"/>
    <w:rsid w:val="00EA30D8"/>
    <w:rsid w:val="00EC2A7A"/>
    <w:rsid w:val="00EE3827"/>
    <w:rsid w:val="00F341ED"/>
    <w:rsid w:val="00F36152"/>
    <w:rsid w:val="00F4086A"/>
    <w:rsid w:val="00F458C9"/>
    <w:rsid w:val="00F4689D"/>
    <w:rsid w:val="00FA7CF4"/>
    <w:rsid w:val="00FC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A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7EB5"/>
    <w:pPr>
      <w:spacing w:line="259" w:lineRule="auto"/>
    </w:pPr>
    <w:rPr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514731"/>
    <w:pPr>
      <w:keepNext/>
      <w:keepLines/>
      <w:shd w:val="clear" w:color="auto" w:fill="102699" w:themeFill="text2"/>
      <w:spacing w:before="240" w:after="80"/>
      <w:outlineLvl w:val="0"/>
    </w:pPr>
    <w:rPr>
      <w:rFonts w:ascii="Arial Black" w:eastAsiaTheme="majorEastAsia" w:hAnsi="Arial Black" w:cstheme="majorBidi"/>
      <w:bCs/>
      <w:caps/>
      <w:color w:val="FFFFFF" w:themeColor="background1"/>
      <w:spacing w:val="-10"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7F1882"/>
    <w:pPr>
      <w:spacing w:after="300"/>
      <w:contextualSpacing/>
    </w:pPr>
    <w:rPr>
      <w:rFonts w:ascii="Arial Black" w:eastAsiaTheme="majorEastAsia" w:hAnsi="Arial Black" w:cstheme="majorBidi"/>
      <w:noProof/>
      <w:color w:val="0C1D7A" w:themeColor="text2" w:themeShade="CC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1882"/>
    <w:rPr>
      <w:rFonts w:ascii="Arial Black" w:eastAsiaTheme="majorEastAsia" w:hAnsi="Arial Black" w:cstheme="majorBidi"/>
      <w:noProof/>
      <w:color w:val="0C1D7A" w:themeColor="text2" w:themeShade="CC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14731"/>
    <w:rPr>
      <w:rFonts w:ascii="Arial Black" w:eastAsiaTheme="majorEastAsia" w:hAnsi="Arial Black" w:cstheme="majorBidi"/>
      <w:bCs/>
      <w:caps/>
      <w:color w:val="FFFFFF" w:themeColor="background1"/>
      <w:spacing w:val="-10"/>
      <w:szCs w:val="32"/>
      <w:shd w:val="clear" w:color="auto" w:fill="102699" w:themeFill="text2"/>
    </w:rPr>
  </w:style>
  <w:style w:type="paragraph" w:customStyle="1" w:styleId="balk2">
    <w:name w:val="başlık 2"/>
    <w:basedOn w:val="KonuBal"/>
    <w:rsid w:val="00DF3AB7"/>
    <w:pPr>
      <w:spacing w:after="240" w:line="192" w:lineRule="auto"/>
    </w:pPr>
    <w:rPr>
      <w:sz w:val="72"/>
    </w:rPr>
  </w:style>
  <w:style w:type="paragraph" w:customStyle="1" w:styleId="onaykutusu">
    <w:name w:val="onay kutusu"/>
    <w:basedOn w:val="Normal"/>
    <w:qFormat/>
    <w:rsid w:val="00EE3827"/>
    <w:pPr>
      <w:spacing w:before="30" w:after="30" w:line="245" w:lineRule="auto"/>
      <w:ind w:left="357" w:hanging="357"/>
    </w:pPr>
    <w:rPr>
      <w:sz w:val="20"/>
    </w:rPr>
  </w:style>
  <w:style w:type="paragraph" w:customStyle="1" w:styleId="Bykmetin">
    <w:name w:val="Büyük metin"/>
    <w:qFormat/>
    <w:rsid w:val="00370DF1"/>
    <w:pPr>
      <w:spacing w:after="280"/>
    </w:pPr>
    <w:rPr>
      <w:b/>
      <w:color w:val="000000" w:themeColor="text1"/>
      <w:sz w:val="28"/>
    </w:rPr>
  </w:style>
  <w:style w:type="paragraph" w:styleId="stBilgi">
    <w:name w:val="header"/>
    <w:basedOn w:val="Normal"/>
    <w:link w:val="stBilgiChar"/>
    <w:uiPriority w:val="99"/>
    <w:semiHidden/>
    <w:rsid w:val="00BA24E2"/>
    <w:pPr>
      <w:tabs>
        <w:tab w:val="center" w:pos="4320"/>
        <w:tab w:val="right" w:pos="8640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537EB5"/>
    <w:rPr>
      <w:sz w:val="22"/>
    </w:rPr>
  </w:style>
  <w:style w:type="paragraph" w:styleId="AltBilgi">
    <w:name w:val="footer"/>
    <w:basedOn w:val="Normal"/>
    <w:link w:val="AltBilgiChar"/>
    <w:uiPriority w:val="99"/>
    <w:semiHidden/>
    <w:rsid w:val="00BA24E2"/>
    <w:pPr>
      <w:tabs>
        <w:tab w:val="center" w:pos="4320"/>
        <w:tab w:val="right" w:pos="8640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537EB5"/>
    <w:rPr>
      <w:sz w:val="22"/>
    </w:rPr>
  </w:style>
  <w:style w:type="character" w:styleId="YerTutucuMetni">
    <w:name w:val="Placeholder Text"/>
    <w:basedOn w:val="VarsaylanParagrafYazTipi"/>
    <w:semiHidden/>
    <w:rsid w:val="00537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u_\AppData\Roaming\Microsoft\Templates\Bisikletle%20i&#351;e%20gidi&#351;%20geli&#351;%20denetim%20liste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5C7A80B3634FF28A1FA207F175DB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18F300-B929-4C15-8D6A-EF4BD3CA9D10}"/>
      </w:docPartPr>
      <w:docPartBody>
        <w:p w:rsidR="00000000" w:rsidRDefault="00000000">
          <w:pPr>
            <w:pStyle w:val="3C5C7A80B3634FF28A1FA207F175DB35"/>
          </w:pPr>
          <w:r w:rsidRPr="001C462E">
            <w:rPr>
              <w:lang w:bidi="tr-TR"/>
            </w:rPr>
            <w:t xml:space="preserve">Çevre dostu, sağlığınız için iyi, tasarruflu… </w:t>
          </w:r>
          <w:r w:rsidRPr="001C462E">
            <w:rPr>
              <w:lang w:bidi="tr-TR"/>
            </w:rPr>
            <w:br/>
            <w:t>İşe bisikletle gitmenin avantajları saymakla bitmez.</w:t>
          </w:r>
        </w:p>
      </w:docPartBody>
    </w:docPart>
    <w:docPart>
      <w:docPartPr>
        <w:name w:val="85A50928F58B45BC9E0F498EEA00DD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108264-CE62-471F-8C75-558774C81D3D}"/>
      </w:docPartPr>
      <w:docPartBody>
        <w:p w:rsidR="00000000" w:rsidRDefault="00000000">
          <w:pPr>
            <w:pStyle w:val="85A50928F58B45BC9E0F498EEA00DD56"/>
          </w:pPr>
          <w:r w:rsidRPr="001C462E">
            <w:rPr>
              <w:lang w:bidi="tr-TR"/>
            </w:rPr>
            <w:t>Pratik Bilgiler</w:t>
          </w:r>
        </w:p>
      </w:docPartBody>
    </w:docPart>
    <w:docPart>
      <w:docPartPr>
        <w:name w:val="6C5D8BD042954FD091F5D0BE99BBA7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ACADA8-8BBB-46B4-8E11-F73B65C5FDE2}"/>
      </w:docPartPr>
      <w:docPartBody>
        <w:p w:rsidR="00000000" w:rsidRDefault="00000000">
          <w:pPr>
            <w:pStyle w:val="6C5D8BD042954FD091F5D0BE99BBA70D"/>
          </w:pPr>
          <w:r w:rsidRPr="001C462E">
            <w:rPr>
              <w:lang w:bidi="tr-TR"/>
            </w:rPr>
            <w:t>Yolda bisiklet binmenin kurallarını öğrenin. Bilmiyorsanız, hemen öğrenin!</w:t>
          </w:r>
        </w:p>
      </w:docPartBody>
    </w:docPart>
    <w:docPart>
      <w:docPartPr>
        <w:name w:val="A74DA3FF3FEE4EF59519C6EA293ECC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A117F3-4E37-4DA0-B902-B8380461B6AE}"/>
      </w:docPartPr>
      <w:docPartBody>
        <w:p w:rsidR="00000000" w:rsidRDefault="00000000">
          <w:pPr>
            <w:pStyle w:val="A74DA3FF3FEE4EF59519C6EA293ECC6A"/>
          </w:pPr>
          <w:r w:rsidRPr="001C462E">
            <w:rPr>
              <w:lang w:bidi="tr-TR"/>
            </w:rPr>
            <w:t>Fitness düzeyinizi saptayın. Formunda değilken 10 km pedal çevirmek gününüzü çok ciddi etkileyebilir. Kısa mesafelerle başlayıp fitness düzeyinizi artırmayı göz önünde bulundurun.</w:t>
          </w:r>
        </w:p>
      </w:docPartBody>
    </w:docPart>
    <w:docPart>
      <w:docPartPr>
        <w:name w:val="1940D9D0787242D1BC494222071909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614FC9-F160-4AC7-A0DC-F0161E957E3A}"/>
      </w:docPartPr>
      <w:docPartBody>
        <w:p w:rsidR="00000000" w:rsidRDefault="00000000">
          <w:pPr>
            <w:pStyle w:val="1940D9D0787242D1BC494222071909F0"/>
          </w:pPr>
          <w:r w:rsidRPr="001C462E">
            <w:rPr>
              <w:lang w:bidi="tr-TR"/>
            </w:rPr>
            <w:t xml:space="preserve">Patlayan lastiği yamamayı ve bisiklette küçük onarımlar yapmayı </w:t>
          </w:r>
          <w:r w:rsidRPr="001C462E">
            <w:rPr>
              <w:lang w:bidi="tr-TR"/>
            </w:rPr>
            <w:t>öğrenin.</w:t>
          </w:r>
        </w:p>
      </w:docPartBody>
    </w:docPart>
    <w:docPart>
      <w:docPartPr>
        <w:name w:val="AC545B2464834AB39CBD1FD6207E4E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FF698F-1EAB-40B8-BB2E-8381B0B19A64}"/>
      </w:docPartPr>
      <w:docPartBody>
        <w:p w:rsidR="00000000" w:rsidRDefault="00000000">
          <w:pPr>
            <w:pStyle w:val="AC545B2464834AB39CBD1FD6207E4E21"/>
          </w:pPr>
          <w:r w:rsidRPr="00537EB5">
            <w:rPr>
              <w:lang w:bidi="tr-TR"/>
            </w:rPr>
            <w:t>Profesyonel bir güvenlik denetimi yaptırın ve</w:t>
          </w:r>
          <w:r>
            <w:rPr>
              <w:lang w:bidi="tr-TR"/>
            </w:rPr>
            <w:t> </w:t>
          </w:r>
          <w:r w:rsidRPr="00537EB5">
            <w:rPr>
              <w:lang w:bidi="tr-TR"/>
            </w:rPr>
            <w:t>bisikletinizi ayarlayın.</w:t>
          </w:r>
        </w:p>
      </w:docPartBody>
    </w:docPart>
    <w:docPart>
      <w:docPartPr>
        <w:name w:val="0E41C71117034489BF75C732D21D6D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8865C7-4DD1-4A41-A4B1-1F4E7DEA0E83}"/>
      </w:docPartPr>
      <w:docPartBody>
        <w:p w:rsidR="00000000" w:rsidRDefault="00000000">
          <w:pPr>
            <w:pStyle w:val="0E41C71117034489BF75C732D21D6DBD"/>
          </w:pPr>
          <w:r w:rsidRPr="001C462E">
            <w:rPr>
              <w:lang w:bidi="tr-TR"/>
            </w:rPr>
            <w:t>Temel Öğeler</w:t>
          </w:r>
        </w:p>
      </w:docPartBody>
    </w:docPart>
    <w:docPart>
      <w:docPartPr>
        <w:name w:val="92CF063BC4184AB8B79556C62F6486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35AE94-E812-4236-A765-970060CFF01E}"/>
      </w:docPartPr>
      <w:docPartBody>
        <w:p w:rsidR="00000000" w:rsidRDefault="00000000">
          <w:pPr>
            <w:pStyle w:val="92CF063BC4184AB8B79556C62F648641"/>
          </w:pPr>
          <w:r w:rsidRPr="001C462E">
            <w:rPr>
              <w:lang w:bidi="tr-TR"/>
            </w:rPr>
            <w:t>Bisikletiniz</w:t>
          </w:r>
        </w:p>
      </w:docPartBody>
    </w:docPart>
    <w:docPart>
      <w:docPartPr>
        <w:name w:val="B9AE2F9BADA149F1927AEDDBB89DA1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76E767-370E-4C7B-9EE9-CED18559B3DF}"/>
      </w:docPartPr>
      <w:docPartBody>
        <w:p w:rsidR="00000000" w:rsidRDefault="00000000">
          <w:pPr>
            <w:pStyle w:val="B9AE2F9BADA149F1927AEDDBB89DA1EE"/>
          </w:pPr>
          <w:r w:rsidRPr="001C462E">
            <w:rPr>
              <w:lang w:bidi="tr-TR"/>
            </w:rPr>
            <w:t>Kalite bir kask</w:t>
          </w:r>
        </w:p>
      </w:docPartBody>
    </w:docPart>
    <w:docPart>
      <w:docPartPr>
        <w:name w:val="F91E3BC7F007490E86C4F58E1DFEB4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3E7A4F-173A-4A8D-AD88-EA61933D6564}"/>
      </w:docPartPr>
      <w:docPartBody>
        <w:p w:rsidR="00000000" w:rsidRDefault="00000000">
          <w:pPr>
            <w:pStyle w:val="F91E3BC7F007490E86C4F58E1DFEB47C"/>
          </w:pPr>
          <w:r w:rsidRPr="001C462E">
            <w:rPr>
              <w:lang w:bidi="tr-TR"/>
            </w:rPr>
            <w:t>Bisiklet farları</w:t>
          </w:r>
        </w:p>
      </w:docPartBody>
    </w:docPart>
    <w:docPart>
      <w:docPartPr>
        <w:name w:val="11C5021FC66C4DD1BF722717D275B3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09D8EC-64B4-4B6E-9D7D-1100BBD26E20}"/>
      </w:docPartPr>
      <w:docPartBody>
        <w:p w:rsidR="00000000" w:rsidRDefault="00000000">
          <w:pPr>
            <w:pStyle w:val="11C5021FC66C4DD1BF722717D275B3DD"/>
          </w:pPr>
          <w:r w:rsidRPr="001C462E">
            <w:rPr>
              <w:lang w:bidi="tr-TR"/>
            </w:rPr>
            <w:t>Yağışlı hava vitesi</w:t>
          </w:r>
        </w:p>
      </w:docPartBody>
    </w:docPart>
    <w:docPart>
      <w:docPartPr>
        <w:name w:val="F74F66C489804E69BF05563609CD01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4283BA-A906-4538-ADC2-C9898CEF1632}"/>
      </w:docPartPr>
      <w:docPartBody>
        <w:p w:rsidR="00000000" w:rsidRDefault="00000000">
          <w:pPr>
            <w:pStyle w:val="F74F66C489804E69BF05563609CD0178"/>
          </w:pPr>
          <w:r w:rsidRPr="001C462E">
            <w:rPr>
              <w:lang w:bidi="tr-TR"/>
            </w:rPr>
            <w:t>Eldiven</w:t>
          </w:r>
        </w:p>
      </w:docPartBody>
    </w:docPart>
    <w:docPart>
      <w:docPartPr>
        <w:name w:val="B781140FF98443B185D74D3432D669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DD92DE-C904-4EA6-AD68-7E92D85D2AF2}"/>
      </w:docPartPr>
      <w:docPartBody>
        <w:p w:rsidR="00000000" w:rsidRDefault="00000000">
          <w:pPr>
            <w:pStyle w:val="B781140FF98443B185D74D3432D669EC"/>
          </w:pPr>
          <w:r w:rsidRPr="001C462E">
            <w:rPr>
              <w:lang w:bidi="tr-TR"/>
            </w:rPr>
            <w:t>Göz koruyucu/güneş gözlüğü</w:t>
          </w:r>
        </w:p>
      </w:docPartBody>
    </w:docPart>
    <w:docPart>
      <w:docPartPr>
        <w:name w:val="E999A3EB62644E2E8572342C1D8A7E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3D7F1E-94AF-47E6-97B1-7AAF9240730E}"/>
      </w:docPartPr>
      <w:docPartBody>
        <w:p w:rsidR="00000000" w:rsidRDefault="00000000">
          <w:pPr>
            <w:pStyle w:val="E999A3EB62644E2E8572342C1D8A7E75"/>
          </w:pPr>
          <w:r w:rsidRPr="001C462E">
            <w:rPr>
              <w:lang w:bidi="tr-TR"/>
            </w:rPr>
            <w:t>Uzun mesafeler için bisiklet şortları</w:t>
          </w:r>
        </w:p>
      </w:docPartBody>
    </w:docPart>
    <w:docPart>
      <w:docPartPr>
        <w:name w:val="6B8D8B2E7C204FE5BAF385BA470738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C1979B-2A1F-46F9-8699-465BEAFC917A}"/>
      </w:docPartPr>
      <w:docPartBody>
        <w:p w:rsidR="00000000" w:rsidRDefault="00000000">
          <w:pPr>
            <w:pStyle w:val="6B8D8B2E7C204FE5BAF385BA4707388F"/>
          </w:pPr>
          <w:r w:rsidRPr="001C462E">
            <w:rPr>
              <w:lang w:bidi="tr-TR"/>
            </w:rPr>
            <w:t>Sırt çantası</w:t>
          </w:r>
        </w:p>
      </w:docPartBody>
    </w:docPart>
    <w:docPart>
      <w:docPartPr>
        <w:name w:val="6171FC6E0A2E401CB2787C33E9EDC1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710446-E5F9-4BB3-8843-58FB7F546367}"/>
      </w:docPartPr>
      <w:docPartBody>
        <w:p w:rsidR="00000000" w:rsidRDefault="00000000">
          <w:pPr>
            <w:pStyle w:val="6171FC6E0A2E401CB2787C33E9EDC1E4"/>
          </w:pPr>
          <w:r w:rsidRPr="001C462E">
            <w:rPr>
              <w:lang w:bidi="tr-TR"/>
            </w:rPr>
            <w:t xml:space="preserve">Reflektörlü ve yüksek </w:t>
          </w:r>
          <w:r w:rsidRPr="001C462E">
            <w:rPr>
              <w:lang w:bidi="tr-TR"/>
            </w:rPr>
            <w:t>görünürlük sağlayan güvenlik giysisi</w:t>
          </w:r>
        </w:p>
      </w:docPartBody>
    </w:docPart>
    <w:docPart>
      <w:docPartPr>
        <w:name w:val="D7FAD340C677406A84C19DA019868A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7E7015-CDD3-4130-8266-DA731810307E}"/>
      </w:docPartPr>
      <w:docPartBody>
        <w:p w:rsidR="00000000" w:rsidRDefault="00000000">
          <w:pPr>
            <w:pStyle w:val="D7FAD340C677406A84C19DA019868A37"/>
          </w:pPr>
          <w:r w:rsidRPr="001C462E">
            <w:rPr>
              <w:lang w:bidi="tr-TR"/>
            </w:rPr>
            <w:t>İlk yardım seti</w:t>
          </w:r>
        </w:p>
      </w:docPartBody>
    </w:docPart>
    <w:docPart>
      <w:docPartPr>
        <w:name w:val="9A8A72FD466F4D46B1229C087719B4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BD84DC-E4F7-4B56-9F3A-4503DFC6A5E0}"/>
      </w:docPartPr>
      <w:docPartBody>
        <w:p w:rsidR="00000000" w:rsidRDefault="00000000">
          <w:pPr>
            <w:pStyle w:val="9A8A72FD466F4D46B1229C087719B463"/>
          </w:pPr>
          <w:r w:rsidRPr="001C462E">
            <w:rPr>
              <w:lang w:bidi="tr-TR"/>
            </w:rPr>
            <w:t>Bisiklet onarım seti: yama seti, pompa (veya CO2 pompası), çok amaçlı alet, yedek tüp</w:t>
          </w:r>
        </w:p>
      </w:docPartBody>
    </w:docPart>
    <w:docPart>
      <w:docPartPr>
        <w:name w:val="76D61540C33C4487BBE8052DB1F3D6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B83F6B-4778-4D95-98C2-DE7CEC170437}"/>
      </w:docPartPr>
      <w:docPartBody>
        <w:p w:rsidR="00000000" w:rsidRDefault="00000000">
          <w:pPr>
            <w:pStyle w:val="76D61540C33C4487BBE8052DB1F3D6A7"/>
          </w:pPr>
          <w:r w:rsidRPr="001C462E">
            <w:rPr>
              <w:lang w:bidi="tr-TR"/>
            </w:rPr>
            <w:t>Acil durum iletişim bilgileri</w:t>
          </w:r>
        </w:p>
      </w:docPartBody>
    </w:docPart>
    <w:docPart>
      <w:docPartPr>
        <w:name w:val="86ABD39E83D044C6A24DF71439262F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C531DC-B856-4F8E-B707-8AC5F55F8488}"/>
      </w:docPartPr>
      <w:docPartBody>
        <w:p w:rsidR="00000000" w:rsidRDefault="00000000">
          <w:pPr>
            <w:pStyle w:val="86ABD39E83D044C6A24DF71439262FF3"/>
          </w:pPr>
          <w:r w:rsidRPr="001C462E">
            <w:rPr>
              <w:lang w:bidi="tr-TR"/>
            </w:rPr>
            <w:t>Bisiklet kilidi</w:t>
          </w:r>
        </w:p>
      </w:docPartBody>
    </w:docPart>
    <w:docPart>
      <w:docPartPr>
        <w:name w:val="E7DE4FABC5CC41FBB82F86631C8D88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90FF64-3035-4704-978D-2492FC9865BA}"/>
      </w:docPartPr>
      <w:docPartBody>
        <w:p w:rsidR="00000000" w:rsidRDefault="00000000">
          <w:pPr>
            <w:pStyle w:val="E7DE4FABC5CC41FBB82F86631C8D8846"/>
          </w:pPr>
          <w:r w:rsidRPr="001C462E">
            <w:rPr>
              <w:lang w:bidi="tr-TR"/>
            </w:rPr>
            <w:t>Cep telefonu</w:t>
          </w:r>
        </w:p>
      </w:docPartBody>
    </w:docPart>
    <w:docPart>
      <w:docPartPr>
        <w:name w:val="CACCFB796B5B40FDA31302FAC68204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7C6B12-0962-48C1-8175-D8EE01981B9E}"/>
      </w:docPartPr>
      <w:docPartBody>
        <w:p w:rsidR="00000000" w:rsidRDefault="00000000">
          <w:pPr>
            <w:pStyle w:val="CACCFB796B5B40FDA31302FAC68204D5"/>
          </w:pPr>
          <w:r w:rsidRPr="001C462E">
            <w:rPr>
              <w:lang w:bidi="tr-TR"/>
            </w:rPr>
            <w:t>Temel ihtiyaç değil (olsa</w:t>
          </w:r>
          <w:r>
            <w:rPr>
              <w:lang w:bidi="tr-TR"/>
            </w:rPr>
            <w:t> </w:t>
          </w:r>
          <w:r w:rsidRPr="001C462E">
            <w:rPr>
              <w:lang w:bidi="tr-TR"/>
            </w:rPr>
            <w:t>iyi</w:t>
          </w:r>
          <w:r>
            <w:rPr>
              <w:lang w:bidi="tr-TR"/>
            </w:rPr>
            <w:t> </w:t>
          </w:r>
          <w:r w:rsidRPr="001C462E">
            <w:rPr>
              <w:lang w:bidi="tr-TR"/>
            </w:rPr>
            <w:t>olur)</w:t>
          </w:r>
        </w:p>
      </w:docPartBody>
    </w:docPart>
    <w:docPart>
      <w:docPartPr>
        <w:name w:val="2095F649E4704D46B9A5BCD3D5D5B1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7008CC-4BDE-477C-9D67-C4621EB1775C}"/>
      </w:docPartPr>
      <w:docPartBody>
        <w:p w:rsidR="00000000" w:rsidRDefault="00000000">
          <w:pPr>
            <w:pStyle w:val="2095F649E4704D46B9A5BCD3D5D5B11F"/>
          </w:pPr>
          <w:r w:rsidRPr="001C462E">
            <w:rPr>
              <w:lang w:bidi="tr-TR"/>
            </w:rPr>
            <w:t>Kafaya takılan lamba</w:t>
          </w:r>
        </w:p>
      </w:docPartBody>
    </w:docPart>
    <w:docPart>
      <w:docPartPr>
        <w:name w:val="4990CE7E4CF0454090375183B9D997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8D9AC1-8F61-4040-9308-FD2DD4E7E812}"/>
      </w:docPartPr>
      <w:docPartBody>
        <w:p w:rsidR="00000000" w:rsidRDefault="00000000">
          <w:pPr>
            <w:pStyle w:val="4990CE7E4CF0454090375183B9D9972B"/>
          </w:pPr>
          <w:r w:rsidRPr="001C462E">
            <w:rPr>
              <w:lang w:bidi="tr-TR"/>
            </w:rPr>
            <w:t>Bisiklet sepeti, sele</w:t>
          </w:r>
        </w:p>
      </w:docPartBody>
    </w:docPart>
    <w:docPart>
      <w:docPartPr>
        <w:name w:val="BFDBCA26E6F14672B7A3521AC5E67E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8A75A5-C296-4355-8B5C-6A9B9AC0C9AF}"/>
      </w:docPartPr>
      <w:docPartBody>
        <w:p w:rsidR="00000000" w:rsidRDefault="00000000">
          <w:pPr>
            <w:pStyle w:val="BFDBCA26E6F14672B7A3521AC5E67E93"/>
          </w:pPr>
          <w:r w:rsidRPr="001C462E">
            <w:rPr>
              <w:lang w:bidi="tr-TR"/>
            </w:rPr>
            <w:t>Bisiklet zili</w:t>
          </w:r>
        </w:p>
      </w:docPartBody>
    </w:docPart>
    <w:docPart>
      <w:docPartPr>
        <w:name w:val="BD3EC331FF954507AFB6028507227C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54B0F8-F3FF-4F94-9EDC-98933D4C025D}"/>
      </w:docPartPr>
      <w:docPartBody>
        <w:p w:rsidR="00000000" w:rsidRDefault="00000000">
          <w:pPr>
            <w:pStyle w:val="BD3EC331FF954507AFB6028507227C6D"/>
          </w:pPr>
          <w:r w:rsidRPr="001C462E">
            <w:rPr>
              <w:lang w:bidi="tr-TR"/>
            </w:rPr>
            <w:t>Cep telefonu tutucu</w:t>
          </w:r>
        </w:p>
      </w:docPartBody>
    </w:docPart>
    <w:docPart>
      <w:docPartPr>
        <w:name w:val="3F80E74A69204EB39DD15E1187C694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8EED9F-2560-44C7-9F78-E05BCAF2D285}"/>
      </w:docPartPr>
      <w:docPartBody>
        <w:p w:rsidR="00000000" w:rsidRDefault="00000000">
          <w:pPr>
            <w:pStyle w:val="3F80E74A69204EB39DD15E1187C694AE"/>
          </w:pPr>
          <w:r w:rsidRPr="001C462E">
            <w:rPr>
              <w:lang w:bidi="tr-TR"/>
            </w:rPr>
            <w:t>Şapka/bandana/bere</w:t>
          </w:r>
        </w:p>
      </w:docPartBody>
    </w:docPart>
    <w:docPart>
      <w:docPartPr>
        <w:name w:val="67D11B425DE545EAAF1F7C5A0EAF8D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C6F09F-F419-45ED-A19B-4D9B1F7E816B}"/>
      </w:docPartPr>
      <w:docPartBody>
        <w:p w:rsidR="00000000" w:rsidRDefault="00000000">
          <w:pPr>
            <w:pStyle w:val="67D11B425DE545EAAF1F7C5A0EAF8DB2"/>
          </w:pPr>
          <w:r w:rsidRPr="001C462E">
            <w:rPr>
              <w:lang w:bidi="tr-TR"/>
            </w:rPr>
            <w:t>Güneş kremi ve dudak koruyucu</w:t>
          </w:r>
        </w:p>
      </w:docPartBody>
    </w:docPart>
    <w:docPart>
      <w:docPartPr>
        <w:name w:val="EDC6221262E9497CA52922AA501CE3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072E64-D6EB-4DF2-ABE7-4FEDA359D06C}"/>
      </w:docPartPr>
      <w:docPartBody>
        <w:p w:rsidR="00000000" w:rsidRDefault="00000000">
          <w:pPr>
            <w:pStyle w:val="EDC6221262E9497CA52922AA501CE366"/>
          </w:pPr>
          <w:r w:rsidRPr="001C462E">
            <w:rPr>
              <w:lang w:bidi="tr-TR"/>
            </w:rPr>
            <w:t>İş yerinde bırakılacaklar</w:t>
          </w:r>
        </w:p>
      </w:docPartBody>
    </w:docPart>
    <w:docPart>
      <w:docPartPr>
        <w:name w:val="AA9E85612A3043D6B7ADC85D048086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549DCB-0ED3-4CF4-88BC-1171AF468295}"/>
      </w:docPartPr>
      <w:docPartBody>
        <w:p w:rsidR="00000000" w:rsidRDefault="00000000">
          <w:pPr>
            <w:pStyle w:val="AA9E85612A3043D6B7ADC85D04808662"/>
          </w:pPr>
          <w:r w:rsidRPr="001C462E">
            <w:rPr>
              <w:lang w:bidi="tr-TR"/>
            </w:rPr>
            <w:t>İş giysileriniz (veya bunları katlayıp sırt çantanızda taşıyın)</w:t>
          </w:r>
        </w:p>
      </w:docPartBody>
    </w:docPart>
    <w:docPart>
      <w:docPartPr>
        <w:name w:val="2EAD7A3C7A944B05966E3B92CE6ADD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572ED3-096A-40EB-A25D-38BAD6D04DEA}"/>
      </w:docPartPr>
      <w:docPartBody>
        <w:p w:rsidR="00000000" w:rsidRDefault="00000000">
          <w:pPr>
            <w:pStyle w:val="2EAD7A3C7A944B05966E3B92CE6ADD67"/>
          </w:pPr>
          <w:r w:rsidRPr="001C462E">
            <w:rPr>
              <w:lang w:bidi="tr-TR"/>
            </w:rPr>
            <w:t>Kişisel bakım malzemeleri, ıslak mendil, havlu</w:t>
          </w:r>
          <w:r>
            <w:rPr>
              <w:lang w:bidi="tr-TR"/>
            </w:rPr>
            <w:t> </w:t>
          </w:r>
          <w:r w:rsidRPr="001C462E">
            <w:rPr>
              <w:lang w:bidi="tr-TR"/>
            </w:rPr>
            <w:t>ve sabun bezi</w:t>
          </w:r>
        </w:p>
      </w:docPartBody>
    </w:docPart>
    <w:docPart>
      <w:docPartPr>
        <w:name w:val="6B755164B86A4172B9710087E8E944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DD9EBD-6D0A-4EF1-95BF-342AF2A98730}"/>
      </w:docPartPr>
      <w:docPartBody>
        <w:p w:rsidR="00000000" w:rsidRDefault="00000000">
          <w:pPr>
            <w:pStyle w:val="6B755164B86A4172B9710087E8E9440F"/>
          </w:pPr>
          <w:r w:rsidRPr="001C462E">
            <w:rPr>
              <w:lang w:bidi="tr-TR"/>
            </w:rPr>
            <w:t>Saç kurutma makinesi</w:t>
          </w:r>
        </w:p>
      </w:docPartBody>
    </w:docPart>
    <w:docPart>
      <w:docPartPr>
        <w:name w:val="A2821B57EDFF452D9AB0576AD5538B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4F6628-A4A6-46E0-9E46-758368311F22}"/>
      </w:docPartPr>
      <w:docPartBody>
        <w:p w:rsidR="00000000" w:rsidRDefault="00000000">
          <w:pPr>
            <w:pStyle w:val="A2821B57EDFF452D9AB0576AD5538BA4"/>
          </w:pPr>
          <w:r w:rsidRPr="001C462E">
            <w:rPr>
              <w:lang w:bidi="tr-TR"/>
            </w:rPr>
            <w:t>İş ayakkabıları</w:t>
          </w:r>
        </w:p>
      </w:docPartBody>
    </w:docPart>
    <w:docPart>
      <w:docPartPr>
        <w:name w:val="1AAAEAAEF2744DFFBC08285F1803D6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2E97F8-7DBC-42F3-986E-E2E6F7174D0C}"/>
      </w:docPartPr>
      <w:docPartBody>
        <w:p w:rsidR="00000000" w:rsidRDefault="00000000">
          <w:pPr>
            <w:pStyle w:val="1AAAEAAEF2744DFFBC08285F1803D683"/>
          </w:pPr>
          <w:r w:rsidRPr="001C462E">
            <w:rPr>
              <w:lang w:bidi="tr-TR"/>
            </w:rPr>
            <w:t>Günlük rutin</w:t>
          </w:r>
        </w:p>
      </w:docPartBody>
    </w:docPart>
    <w:docPart>
      <w:docPartPr>
        <w:name w:val="B0EBF85E1EC748609AB2D4B15C9B4A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D86595-931E-4258-8DC7-E3C3C154DB90}"/>
      </w:docPartPr>
      <w:docPartBody>
        <w:p w:rsidR="00000000" w:rsidRDefault="00000000">
          <w:pPr>
            <w:pStyle w:val="B0EBF85E1EC748609AB2D4B15C9B4AC6"/>
          </w:pPr>
          <w:r w:rsidRPr="001C462E">
            <w:rPr>
              <w:lang w:bidi="tr-TR"/>
            </w:rPr>
            <w:t>Bisiklette temel bir güvenlik denetimi yapın (lastikler, frenler, vitesler, zincir, farlar vb.)</w:t>
          </w:r>
        </w:p>
      </w:docPartBody>
    </w:docPart>
    <w:docPart>
      <w:docPartPr>
        <w:name w:val="A8F90F2509E9440F9DF3635A6E05AB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69EF05-1634-4B7F-AE5F-10F414D21B85}"/>
      </w:docPartPr>
      <w:docPartBody>
        <w:p w:rsidR="00000000" w:rsidRDefault="00000000">
          <w:pPr>
            <w:pStyle w:val="A8F90F2509E9440F9DF3635A6E05AB94"/>
          </w:pPr>
          <w:r w:rsidRPr="001C462E">
            <w:rPr>
              <w:lang w:bidi="tr-TR"/>
            </w:rPr>
            <w:t>Temel öğeler listesindeki her şeyin yanınızda olup olmadığını bir kez daha denetleyin</w:t>
          </w:r>
        </w:p>
      </w:docPartBody>
    </w:docPart>
    <w:docPart>
      <w:docPartPr>
        <w:name w:val="27F838FFDFEC4C3391EC5ADD293111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65A62A-4300-4A7A-80ED-698C2FE5BDF5}"/>
      </w:docPartPr>
      <w:docPartBody>
        <w:p w:rsidR="00000000" w:rsidRDefault="00000000">
          <w:pPr>
            <w:pStyle w:val="27F838FFDFEC4C3391EC5ADD293111A3"/>
          </w:pPr>
          <w:r w:rsidRPr="001C462E">
            <w:rPr>
              <w:lang w:bidi="tr-TR"/>
            </w:rPr>
            <w:t>Su şişenizi doldurun</w:t>
          </w:r>
        </w:p>
      </w:docPartBody>
    </w:docPart>
    <w:docPart>
      <w:docPartPr>
        <w:name w:val="5B311447C526432EBA92BF50503BBF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D78633-50AB-4AD7-86AC-909D80C099E5}"/>
      </w:docPartPr>
      <w:docPartBody>
        <w:p w:rsidR="00000000" w:rsidRDefault="00000000">
          <w:pPr>
            <w:pStyle w:val="5B311447C526432EBA92BF50503BBFE8"/>
          </w:pPr>
          <w:r w:rsidRPr="001C462E">
            <w:rPr>
              <w:lang w:bidi="tr-TR"/>
            </w:rPr>
            <w:t>Enerjinizi yenilemek için atıştırmalar paketleyin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7F"/>
    <w:rsid w:val="0093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300"/>
      <w:contextualSpacing/>
    </w:pPr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eastAsia="en-US"/>
      <w14:ligatures w14:val="none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="Arial Black" w:eastAsiaTheme="majorEastAsia" w:hAnsi="Arial Black" w:cstheme="majorBidi"/>
      <w:noProof/>
      <w:color w:val="364354" w:themeColor="text2" w:themeShade="CC"/>
      <w:kern w:val="28"/>
      <w:sz w:val="52"/>
      <w:szCs w:val="52"/>
      <w:lang w:eastAsia="en-US"/>
      <w14:ligatures w14:val="none"/>
    </w:rPr>
  </w:style>
  <w:style w:type="paragraph" w:customStyle="1" w:styleId="A21FAF6B82AD4FF2AA66654369C17D14">
    <w:name w:val="A21FAF6B82AD4FF2AA66654369C17D14"/>
  </w:style>
  <w:style w:type="paragraph" w:customStyle="1" w:styleId="B80F3A0C19E24DBBBCD4D7FA374F45BD">
    <w:name w:val="B80F3A0C19E24DBBBCD4D7FA374F45BD"/>
  </w:style>
  <w:style w:type="paragraph" w:customStyle="1" w:styleId="3C5C7A80B3634FF28A1FA207F175DB35">
    <w:name w:val="3C5C7A80B3634FF28A1FA207F175DB35"/>
  </w:style>
  <w:style w:type="paragraph" w:customStyle="1" w:styleId="85A50928F58B45BC9E0F498EEA00DD56">
    <w:name w:val="85A50928F58B45BC9E0F498EEA00DD56"/>
  </w:style>
  <w:style w:type="paragraph" w:customStyle="1" w:styleId="6C5D8BD042954FD091F5D0BE99BBA70D">
    <w:name w:val="6C5D8BD042954FD091F5D0BE99BBA70D"/>
  </w:style>
  <w:style w:type="paragraph" w:customStyle="1" w:styleId="A74DA3FF3FEE4EF59519C6EA293ECC6A">
    <w:name w:val="A74DA3FF3FEE4EF59519C6EA293ECC6A"/>
  </w:style>
  <w:style w:type="paragraph" w:customStyle="1" w:styleId="1940D9D0787242D1BC494222071909F0">
    <w:name w:val="1940D9D0787242D1BC494222071909F0"/>
  </w:style>
  <w:style w:type="paragraph" w:customStyle="1" w:styleId="AC545B2464834AB39CBD1FD6207E4E21">
    <w:name w:val="AC545B2464834AB39CBD1FD6207E4E21"/>
  </w:style>
  <w:style w:type="paragraph" w:customStyle="1" w:styleId="0E41C71117034489BF75C732D21D6DBD">
    <w:name w:val="0E41C71117034489BF75C732D21D6DBD"/>
  </w:style>
  <w:style w:type="paragraph" w:customStyle="1" w:styleId="92CF063BC4184AB8B79556C62F648641">
    <w:name w:val="92CF063BC4184AB8B79556C62F648641"/>
  </w:style>
  <w:style w:type="paragraph" w:customStyle="1" w:styleId="B9AE2F9BADA149F1927AEDDBB89DA1EE">
    <w:name w:val="B9AE2F9BADA149F1927AEDDBB89DA1EE"/>
  </w:style>
  <w:style w:type="paragraph" w:customStyle="1" w:styleId="F91E3BC7F007490E86C4F58E1DFEB47C">
    <w:name w:val="F91E3BC7F007490E86C4F58E1DFEB47C"/>
  </w:style>
  <w:style w:type="paragraph" w:customStyle="1" w:styleId="11C5021FC66C4DD1BF722717D275B3DD">
    <w:name w:val="11C5021FC66C4DD1BF722717D275B3DD"/>
  </w:style>
  <w:style w:type="paragraph" w:customStyle="1" w:styleId="F74F66C489804E69BF05563609CD0178">
    <w:name w:val="F74F66C489804E69BF05563609CD0178"/>
  </w:style>
  <w:style w:type="paragraph" w:customStyle="1" w:styleId="B781140FF98443B185D74D3432D669EC">
    <w:name w:val="B781140FF98443B185D74D3432D669EC"/>
  </w:style>
  <w:style w:type="paragraph" w:customStyle="1" w:styleId="E999A3EB62644E2E8572342C1D8A7E75">
    <w:name w:val="E999A3EB62644E2E8572342C1D8A7E75"/>
  </w:style>
  <w:style w:type="paragraph" w:customStyle="1" w:styleId="6B8D8B2E7C204FE5BAF385BA4707388F">
    <w:name w:val="6B8D8B2E7C204FE5BAF385BA4707388F"/>
  </w:style>
  <w:style w:type="paragraph" w:customStyle="1" w:styleId="6171FC6E0A2E401CB2787C33E9EDC1E4">
    <w:name w:val="6171FC6E0A2E401CB2787C33E9EDC1E4"/>
  </w:style>
  <w:style w:type="paragraph" w:customStyle="1" w:styleId="D7FAD340C677406A84C19DA019868A37">
    <w:name w:val="D7FAD340C677406A84C19DA019868A37"/>
  </w:style>
  <w:style w:type="paragraph" w:customStyle="1" w:styleId="9A8A72FD466F4D46B1229C087719B463">
    <w:name w:val="9A8A72FD466F4D46B1229C087719B463"/>
  </w:style>
  <w:style w:type="paragraph" w:customStyle="1" w:styleId="76D61540C33C4487BBE8052DB1F3D6A7">
    <w:name w:val="76D61540C33C4487BBE8052DB1F3D6A7"/>
  </w:style>
  <w:style w:type="paragraph" w:customStyle="1" w:styleId="86ABD39E83D044C6A24DF71439262FF3">
    <w:name w:val="86ABD39E83D044C6A24DF71439262FF3"/>
  </w:style>
  <w:style w:type="paragraph" w:customStyle="1" w:styleId="E7DE4FABC5CC41FBB82F86631C8D8846">
    <w:name w:val="E7DE4FABC5CC41FBB82F86631C8D8846"/>
  </w:style>
  <w:style w:type="paragraph" w:customStyle="1" w:styleId="CACCFB796B5B40FDA31302FAC68204D5">
    <w:name w:val="CACCFB796B5B40FDA31302FAC68204D5"/>
  </w:style>
  <w:style w:type="paragraph" w:customStyle="1" w:styleId="2095F649E4704D46B9A5BCD3D5D5B11F">
    <w:name w:val="2095F649E4704D46B9A5BCD3D5D5B11F"/>
  </w:style>
  <w:style w:type="paragraph" w:customStyle="1" w:styleId="4990CE7E4CF0454090375183B9D9972B">
    <w:name w:val="4990CE7E4CF0454090375183B9D9972B"/>
  </w:style>
  <w:style w:type="paragraph" w:customStyle="1" w:styleId="BFDBCA26E6F14672B7A3521AC5E67E93">
    <w:name w:val="BFDBCA26E6F14672B7A3521AC5E67E93"/>
  </w:style>
  <w:style w:type="paragraph" w:customStyle="1" w:styleId="BD3EC331FF954507AFB6028507227C6D">
    <w:name w:val="BD3EC331FF954507AFB6028507227C6D"/>
  </w:style>
  <w:style w:type="paragraph" w:customStyle="1" w:styleId="3F80E74A69204EB39DD15E1187C694AE">
    <w:name w:val="3F80E74A69204EB39DD15E1187C694AE"/>
  </w:style>
  <w:style w:type="paragraph" w:customStyle="1" w:styleId="67D11B425DE545EAAF1F7C5A0EAF8DB2">
    <w:name w:val="67D11B425DE545EAAF1F7C5A0EAF8DB2"/>
  </w:style>
  <w:style w:type="paragraph" w:customStyle="1" w:styleId="EDC6221262E9497CA52922AA501CE366">
    <w:name w:val="EDC6221262E9497CA52922AA501CE366"/>
  </w:style>
  <w:style w:type="paragraph" w:customStyle="1" w:styleId="AA9E85612A3043D6B7ADC85D04808662">
    <w:name w:val="AA9E85612A3043D6B7ADC85D04808662"/>
  </w:style>
  <w:style w:type="paragraph" w:customStyle="1" w:styleId="2EAD7A3C7A944B05966E3B92CE6ADD67">
    <w:name w:val="2EAD7A3C7A944B05966E3B92CE6ADD67"/>
  </w:style>
  <w:style w:type="paragraph" w:customStyle="1" w:styleId="6B755164B86A4172B9710087E8E9440F">
    <w:name w:val="6B755164B86A4172B9710087E8E9440F"/>
  </w:style>
  <w:style w:type="paragraph" w:customStyle="1" w:styleId="A2821B57EDFF452D9AB0576AD5538BA4">
    <w:name w:val="A2821B57EDFF452D9AB0576AD5538BA4"/>
  </w:style>
  <w:style w:type="paragraph" w:customStyle="1" w:styleId="1AAAEAAEF2744DFFBC08285F1803D683">
    <w:name w:val="1AAAEAAEF2744DFFBC08285F1803D683"/>
  </w:style>
  <w:style w:type="paragraph" w:customStyle="1" w:styleId="B0EBF85E1EC748609AB2D4B15C9B4AC6">
    <w:name w:val="B0EBF85E1EC748609AB2D4B15C9B4AC6"/>
  </w:style>
  <w:style w:type="paragraph" w:customStyle="1" w:styleId="A8F90F2509E9440F9DF3635A6E05AB94">
    <w:name w:val="A8F90F2509E9440F9DF3635A6E05AB94"/>
  </w:style>
  <w:style w:type="paragraph" w:customStyle="1" w:styleId="27F838FFDFEC4C3391EC5ADD293111A3">
    <w:name w:val="27F838FFDFEC4C3391EC5ADD293111A3"/>
  </w:style>
  <w:style w:type="paragraph" w:customStyle="1" w:styleId="5B311447C526432EBA92BF50503BBFE8">
    <w:name w:val="5B311447C526432EBA92BF50503BBF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7">
      <a:dk1>
        <a:srgbClr val="000000"/>
      </a:dk1>
      <a:lt1>
        <a:sysClr val="window" lastClr="FFFFFF"/>
      </a:lt1>
      <a:dk2>
        <a:srgbClr val="102699"/>
      </a:dk2>
      <a:lt2>
        <a:srgbClr val="EBEBEB"/>
      </a:lt2>
      <a:accent1>
        <a:srgbClr val="801E1B"/>
      </a:accent1>
      <a:accent2>
        <a:srgbClr val="102699"/>
      </a:accent2>
      <a:accent3>
        <a:srgbClr val="EFC519"/>
      </a:accent3>
      <a:accent4>
        <a:srgbClr val="F03C01"/>
      </a:accent4>
      <a:accent5>
        <a:srgbClr val="FBDF91"/>
      </a:accent5>
      <a:accent6>
        <a:srgbClr val="2A8E57"/>
      </a:accent6>
      <a:hlink>
        <a:srgbClr val="112E80"/>
      </a:hlink>
      <a:folHlink>
        <a:srgbClr val="112E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A2AD05-1C3A-4A79-B368-6DA21923A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F7E72-FF8D-44B1-92B0-AC18492FDAB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E3A98F9-12C2-49D6-837F-AC740AF9E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Bisikletle işe gidiş geliş denetim listesi.dotx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2023-11-15T14:01:00Z</dcterms:created>
  <dcterms:modified xsi:type="dcterms:W3CDTF">2023-11-15T14:39:00Z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